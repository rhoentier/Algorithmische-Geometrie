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FDDB" w14:textId="3D523246" w:rsidR="001E701E" w:rsidRPr="001E701E" w:rsidRDefault="001E701E" w:rsidP="001E701E">
      <w:pPr>
        <w:pStyle w:val="berschrift1"/>
        <w:rPr>
          <w:b w:val="0"/>
          <w:bCs/>
          <w:sz w:val="22"/>
          <w:szCs w:val="22"/>
        </w:rPr>
      </w:pPr>
      <w:r w:rsidRPr="001E701E">
        <w:rPr>
          <w:b w:val="0"/>
          <w:bCs/>
          <w:color w:val="ED7D31" w:themeColor="accent2"/>
          <w:sz w:val="22"/>
          <w:szCs w:val="22"/>
        </w:rPr>
        <w:t xml:space="preserve">orange </w:t>
      </w:r>
      <w:r w:rsidRPr="001E701E">
        <w:rPr>
          <w:b w:val="0"/>
          <w:bCs/>
          <w:sz w:val="22"/>
          <w:szCs w:val="22"/>
        </w:rPr>
        <w:t>= im Entwurf vorhanden</w:t>
      </w:r>
      <w:r>
        <w:rPr>
          <w:b w:val="0"/>
          <w:bCs/>
          <w:sz w:val="22"/>
          <w:szCs w:val="22"/>
        </w:rPr>
        <w:t xml:space="preserve"> // </w:t>
      </w:r>
      <w:r w:rsidRPr="001E701E">
        <w:rPr>
          <w:b w:val="0"/>
          <w:bCs/>
          <w:color w:val="00B050"/>
          <w:sz w:val="22"/>
          <w:szCs w:val="22"/>
        </w:rPr>
        <w:t xml:space="preserve">grün </w:t>
      </w:r>
      <w:r w:rsidRPr="001E701E">
        <w:rPr>
          <w:b w:val="0"/>
          <w:bCs/>
          <w:sz w:val="22"/>
          <w:szCs w:val="22"/>
        </w:rPr>
        <w:t>= final</w:t>
      </w:r>
    </w:p>
    <w:p w14:paraId="7D68A927" w14:textId="155F805F" w:rsidR="441E7E79" w:rsidRPr="001E701E" w:rsidRDefault="004D0642" w:rsidP="001E701E">
      <w:pPr>
        <w:pStyle w:val="berschrift1"/>
      </w:pPr>
      <w:r>
        <w:t>Inhaltsverzeichnis</w:t>
      </w:r>
    </w:p>
    <w:p w14:paraId="3E3FC596" w14:textId="72B8493B" w:rsidR="7AD5C66D" w:rsidRDefault="7AD5C66D" w:rsidP="441E7E79">
      <w:pPr>
        <w:spacing w:line="360" w:lineRule="auto"/>
        <w:jc w:val="left"/>
        <w:rPr>
          <w:sz w:val="20"/>
        </w:rPr>
      </w:pPr>
      <w:r w:rsidRPr="441E7E79">
        <w:rPr>
          <w:szCs w:val="24"/>
        </w:rPr>
        <w:t>Abstract</w:t>
      </w:r>
    </w:p>
    <w:p w14:paraId="3DC6E801" w14:textId="658E1F86" w:rsidR="004D0642" w:rsidRDefault="004D0642" w:rsidP="00E0675A">
      <w:pPr>
        <w:pStyle w:val="Listenabsatz"/>
        <w:numPr>
          <w:ilvl w:val="0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>
        <w:t>Inhaltsverzeichnis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85C4D18" w14:textId="6C0B54EB" w:rsidR="004D0642" w:rsidRDefault="004D0642" w:rsidP="00E0675A">
      <w:pPr>
        <w:pStyle w:val="Listenabsatz"/>
        <w:numPr>
          <w:ilvl w:val="0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>
        <w:t>Abkürzungsverzeichnis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19342F04" w14:textId="325E65C1" w:rsidR="004D0642" w:rsidRDefault="004D0642" w:rsidP="00E0675A">
      <w:pPr>
        <w:pStyle w:val="Listenabsatz"/>
        <w:numPr>
          <w:ilvl w:val="0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>
        <w:t>Abbildungsverzeichnis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37E92130" w14:textId="56563C44" w:rsidR="004D0642" w:rsidRDefault="004D0642" w:rsidP="441E7E79">
      <w:pPr>
        <w:pStyle w:val="Listenabsatz"/>
        <w:numPr>
          <w:ilvl w:val="0"/>
          <w:numId w:val="25"/>
        </w:numPr>
        <w:spacing w:line="360" w:lineRule="auto"/>
        <w:jc w:val="left"/>
      </w:pPr>
      <w:r w:rsidRPr="001E701E">
        <w:rPr>
          <w:color w:val="ED7D31" w:themeColor="accent2"/>
        </w:rPr>
        <w:t>Einleitung</w:t>
      </w:r>
      <w:r w:rsidR="00EA1B14">
        <w:rPr>
          <w:color w:val="ED7D31" w:themeColor="accent2"/>
        </w:rPr>
        <w:t xml:space="preserve"> (SL)</w:t>
      </w:r>
      <w:r w:rsidR="3B10D359">
        <w:t xml:space="preserve"> </w:t>
      </w:r>
      <w:r w:rsidR="3B10D359" w:rsidRPr="441E7E79">
        <w:rPr>
          <w:color w:val="4472C4" w:themeColor="accent1"/>
          <w:sz w:val="20"/>
        </w:rPr>
        <w:t>(1 Seite</w:t>
      </w:r>
      <w:r w:rsidR="273E3AEF" w:rsidRPr="441E7E79">
        <w:rPr>
          <w:color w:val="4472C4" w:themeColor="accent1"/>
          <w:sz w:val="20"/>
        </w:rPr>
        <w:t>, alles in ein Kapitel -&gt; keine Unterkapitel)</w:t>
      </w:r>
      <w:r>
        <w:tab/>
      </w:r>
      <w:r w:rsidR="00EA1B14">
        <w:tab/>
      </w:r>
      <w:r>
        <w:tab/>
        <w:t>4</w:t>
      </w:r>
    </w:p>
    <w:p w14:paraId="223C24CD" w14:textId="4812E7E4" w:rsidR="004D0642" w:rsidRDefault="004D0642" w:rsidP="00E0675A">
      <w:pPr>
        <w:pStyle w:val="Listenabsatz"/>
        <w:numPr>
          <w:ilvl w:val="0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>
        <w:t>Gleichmäßige Flächenaufteilung von Polygonen in der Praxis</w:t>
      </w:r>
      <w:r>
        <w:tab/>
      </w:r>
      <w:r>
        <w:tab/>
        <w:t>5</w:t>
      </w:r>
    </w:p>
    <w:p w14:paraId="785C99F2" w14:textId="01D5B991" w:rsidR="004D0642" w:rsidRDefault="004D0642" w:rsidP="00E0675A">
      <w:pPr>
        <w:pStyle w:val="Listenabsatz"/>
        <w:numPr>
          <w:ilvl w:val="0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>
        <w:t>Notationen</w:t>
      </w:r>
      <w:r w:rsidR="185FAD6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675A">
        <w:t>6</w:t>
      </w:r>
    </w:p>
    <w:p w14:paraId="4FB4DC4D" w14:textId="6504B326" w:rsidR="004D0642" w:rsidRDefault="004D0642" w:rsidP="441E7E79">
      <w:pPr>
        <w:pStyle w:val="Listenabsatz"/>
        <w:numPr>
          <w:ilvl w:val="0"/>
          <w:numId w:val="25"/>
        </w:numPr>
        <w:spacing w:line="360" w:lineRule="auto"/>
        <w:jc w:val="left"/>
        <w:rPr>
          <w:color w:val="000000" w:themeColor="text1"/>
        </w:rPr>
      </w:pPr>
      <w:r w:rsidRPr="001E701E">
        <w:rPr>
          <w:color w:val="ED7D31" w:themeColor="accent2"/>
        </w:rPr>
        <w:t>Aufteilung eines einfachen, konvexen Polygons</w:t>
      </w:r>
      <w:r w:rsidR="0473DEBB" w:rsidRPr="001E701E">
        <w:rPr>
          <w:color w:val="ED7D31" w:themeColor="accent2"/>
        </w:rPr>
        <w:t xml:space="preserve"> (SL)</w:t>
      </w:r>
      <w:r>
        <w:tab/>
      </w:r>
      <w:r>
        <w:tab/>
      </w:r>
      <w:r>
        <w:tab/>
      </w:r>
      <w:r w:rsidR="00E0675A" w:rsidRPr="441E7E79">
        <w:t>7</w:t>
      </w:r>
    </w:p>
    <w:p w14:paraId="5328087A" w14:textId="63634A17" w:rsidR="288B838B" w:rsidRDefault="288B838B" w:rsidP="441E7E79">
      <w:pPr>
        <w:pStyle w:val="Listenabsatz"/>
        <w:numPr>
          <w:ilvl w:val="1"/>
          <w:numId w:val="25"/>
        </w:numPr>
        <w:spacing w:line="360" w:lineRule="auto"/>
        <w:jc w:val="left"/>
        <w:rPr>
          <w:color w:val="000000" w:themeColor="text1"/>
          <w:sz w:val="18"/>
          <w:szCs w:val="18"/>
        </w:rPr>
      </w:pPr>
      <w:r w:rsidRPr="001E701E">
        <w:rPr>
          <w:color w:val="ED7D31" w:themeColor="accent2"/>
          <w:szCs w:val="24"/>
        </w:rPr>
        <w:t>Grundidee</w:t>
      </w:r>
      <w:r w:rsidR="46064908" w:rsidRPr="001E701E">
        <w:rPr>
          <w:color w:val="ED7D31" w:themeColor="accent2"/>
          <w:szCs w:val="24"/>
        </w:rPr>
        <w:t xml:space="preserve"> </w:t>
      </w:r>
      <w:r w:rsidR="46064908" w:rsidRPr="441E7E79">
        <w:rPr>
          <w:color w:val="4472C4" w:themeColor="accent1"/>
          <w:sz w:val="20"/>
        </w:rPr>
        <w:t>(vereinfacht)</w:t>
      </w:r>
    </w:p>
    <w:p w14:paraId="7CA97FA1" w14:textId="3B5E66B4" w:rsidR="74DB5C20" w:rsidRDefault="74DB5C20" w:rsidP="441E7E79">
      <w:pPr>
        <w:pStyle w:val="Listenabsatz"/>
        <w:numPr>
          <w:ilvl w:val="1"/>
          <w:numId w:val="25"/>
        </w:numPr>
        <w:spacing w:line="360" w:lineRule="auto"/>
        <w:jc w:val="left"/>
        <w:rPr>
          <w:color w:val="000000" w:themeColor="text1"/>
          <w:sz w:val="18"/>
          <w:szCs w:val="18"/>
        </w:rPr>
      </w:pPr>
      <w:r w:rsidRPr="001E701E">
        <w:rPr>
          <w:color w:val="ED7D31" w:themeColor="accent2"/>
          <w:szCs w:val="24"/>
        </w:rPr>
        <w:t>L</w:t>
      </w:r>
      <w:r w:rsidR="1E398972" w:rsidRPr="001E701E">
        <w:rPr>
          <w:color w:val="ED7D31" w:themeColor="accent2"/>
          <w:szCs w:val="24"/>
        </w:rPr>
        <w:t xml:space="preserve">ösung des Problems </w:t>
      </w:r>
      <w:r w:rsidR="1E398972" w:rsidRPr="441E7E79">
        <w:rPr>
          <w:color w:val="4472C4" w:themeColor="accent1"/>
          <w:sz w:val="20"/>
        </w:rPr>
        <w:t>(</w:t>
      </w:r>
      <w:r w:rsidR="45716A49" w:rsidRPr="441E7E79">
        <w:rPr>
          <w:color w:val="4472C4" w:themeColor="accent1"/>
          <w:sz w:val="20"/>
        </w:rPr>
        <w:t>Algorithmus</w:t>
      </w:r>
      <w:r w:rsidR="62C0D2E5" w:rsidRPr="441E7E79">
        <w:rPr>
          <w:color w:val="4472C4" w:themeColor="accent1"/>
          <w:sz w:val="20"/>
        </w:rPr>
        <w:t xml:space="preserve"> </w:t>
      </w:r>
      <w:r w:rsidR="3F532E77" w:rsidRPr="441E7E79">
        <w:rPr>
          <w:color w:val="4472C4" w:themeColor="accent1"/>
          <w:sz w:val="20"/>
        </w:rPr>
        <w:t xml:space="preserve">konkret </w:t>
      </w:r>
      <w:r w:rsidR="62C0D2E5" w:rsidRPr="441E7E79">
        <w:rPr>
          <w:color w:val="4472C4" w:themeColor="accent1"/>
          <w:sz w:val="20"/>
        </w:rPr>
        <w:t>erläutern</w:t>
      </w:r>
      <w:r w:rsidR="12419947" w:rsidRPr="441E7E79">
        <w:rPr>
          <w:color w:val="4472C4" w:themeColor="accent1"/>
          <w:sz w:val="20"/>
        </w:rPr>
        <w:t xml:space="preserve">, </w:t>
      </w:r>
      <w:r w:rsidR="0BFE5AA4" w:rsidRPr="441E7E79">
        <w:rPr>
          <w:color w:val="4472C4" w:themeColor="accent1"/>
          <w:sz w:val="20"/>
        </w:rPr>
        <w:t>eher abstrakt</w:t>
      </w:r>
      <w:r w:rsidR="62C0D2E5" w:rsidRPr="441E7E79">
        <w:rPr>
          <w:color w:val="4472C4" w:themeColor="accent1"/>
          <w:sz w:val="20"/>
        </w:rPr>
        <w:t>)</w:t>
      </w:r>
    </w:p>
    <w:p w14:paraId="146B44BB" w14:textId="1482F2FA" w:rsidR="74DB5C20" w:rsidRDefault="74DB5C20" w:rsidP="441E7E79">
      <w:pPr>
        <w:pStyle w:val="Listenabsatz"/>
        <w:numPr>
          <w:ilvl w:val="1"/>
          <w:numId w:val="25"/>
        </w:numPr>
        <w:spacing w:line="360" w:lineRule="auto"/>
        <w:jc w:val="left"/>
        <w:rPr>
          <w:color w:val="000000" w:themeColor="text1"/>
          <w:sz w:val="20"/>
        </w:rPr>
      </w:pPr>
      <w:r w:rsidRPr="001E701E">
        <w:rPr>
          <w:color w:val="ED7D31" w:themeColor="accent2"/>
          <w:szCs w:val="24"/>
        </w:rPr>
        <w:t>Beispiel</w:t>
      </w:r>
    </w:p>
    <w:p w14:paraId="00BA2FA0" w14:textId="4FA533FC" w:rsidR="004D0642" w:rsidRDefault="004D0642" w:rsidP="441E7E79">
      <w:pPr>
        <w:pStyle w:val="Listenabsatz"/>
        <w:numPr>
          <w:ilvl w:val="0"/>
          <w:numId w:val="25"/>
        </w:numPr>
        <w:spacing w:line="360" w:lineRule="auto"/>
        <w:jc w:val="left"/>
        <w:rPr>
          <w:color w:val="000000" w:themeColor="text1"/>
        </w:rPr>
      </w:pPr>
      <w:r w:rsidRPr="441E7E79">
        <w:t xml:space="preserve">Verallgemeinerung: Aufteilung eines nicht einfachen, </w:t>
      </w:r>
      <w:r>
        <w:tab/>
      </w:r>
      <w:r>
        <w:tab/>
      </w:r>
      <w:r>
        <w:tab/>
      </w:r>
      <w:r w:rsidR="00E0675A" w:rsidRPr="441E7E79">
        <w:t>11</w:t>
      </w:r>
      <w:r>
        <w:br/>
      </w:r>
      <w:r w:rsidRPr="441E7E79">
        <w:t>nicht konvexen Polygons</w:t>
      </w:r>
      <w:r w:rsidR="0E14DCDE" w:rsidRPr="441E7E79">
        <w:t xml:space="preserve"> (SJ)</w:t>
      </w:r>
    </w:p>
    <w:p w14:paraId="24497781" w14:textId="2B7C787A" w:rsidR="3B3B1495" w:rsidRDefault="3B3B1495" w:rsidP="441E7E79">
      <w:pPr>
        <w:pStyle w:val="Listenabsatz"/>
        <w:numPr>
          <w:ilvl w:val="1"/>
          <w:numId w:val="25"/>
        </w:numPr>
        <w:spacing w:line="360" w:lineRule="auto"/>
        <w:jc w:val="left"/>
        <w:rPr>
          <w:color w:val="000000" w:themeColor="text1"/>
        </w:rPr>
      </w:pPr>
      <w:r w:rsidRPr="441E7E79">
        <w:rPr>
          <w:szCs w:val="24"/>
        </w:rPr>
        <w:t xml:space="preserve">Grundidee </w:t>
      </w:r>
      <w:r w:rsidRPr="441E7E79">
        <w:rPr>
          <w:color w:val="4472C4" w:themeColor="accent1"/>
          <w:sz w:val="20"/>
        </w:rPr>
        <w:t>(falls passend)</w:t>
      </w:r>
    </w:p>
    <w:p w14:paraId="45AE2994" w14:textId="2E34DDBE" w:rsidR="004D0642" w:rsidRDefault="004D0642" w:rsidP="441E7E79">
      <w:pPr>
        <w:pStyle w:val="Listenabsatz"/>
        <w:numPr>
          <w:ilvl w:val="1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 w:rsidRPr="441E7E79">
        <w:t>Aufteilung i</w:t>
      </w:r>
      <w:r w:rsidR="00E0675A" w:rsidRPr="441E7E79">
        <w:t>n konvexe Teilpolygo</w:t>
      </w:r>
      <w:r w:rsidR="00E0675A">
        <w:t>ne</w:t>
      </w:r>
      <w:r w:rsidR="2877E2D6">
        <w:t>, Grundidee</w:t>
      </w:r>
      <w:r>
        <w:tab/>
      </w:r>
      <w:r>
        <w:tab/>
      </w:r>
      <w:r>
        <w:tab/>
      </w:r>
      <w:r w:rsidR="00E0675A">
        <w:t>11</w:t>
      </w:r>
    </w:p>
    <w:p w14:paraId="457DE004" w14:textId="172680E5" w:rsidR="004D0642" w:rsidRDefault="004D0642" w:rsidP="441E7E79">
      <w:pPr>
        <w:pStyle w:val="Listenabsatz"/>
        <w:numPr>
          <w:ilvl w:val="1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>
        <w:t>Ordn</w:t>
      </w:r>
      <w:r w:rsidR="00E0675A">
        <w:t>ung der Teilpolygone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675A">
        <w:t>12</w:t>
      </w:r>
    </w:p>
    <w:p w14:paraId="0907DDB6" w14:textId="1736E786" w:rsidR="004D0642" w:rsidRDefault="00E0675A" w:rsidP="441E7E79">
      <w:pPr>
        <w:pStyle w:val="Listenabsatz"/>
        <w:numPr>
          <w:ilvl w:val="1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  <w:rPr>
          <w:color w:val="000000" w:themeColor="text1"/>
        </w:rPr>
      </w:pPr>
      <w:r w:rsidRPr="441E7E79">
        <w:t>Aufteilung eines nicht einfachen, nicht konvexen Polygons</w:t>
      </w:r>
      <w:r>
        <w:tab/>
      </w:r>
      <w:r>
        <w:tab/>
      </w:r>
      <w:r w:rsidRPr="441E7E79">
        <w:t>13</w:t>
      </w:r>
    </w:p>
    <w:p w14:paraId="0DD143F2" w14:textId="6D345ABE" w:rsidR="004D0642" w:rsidRDefault="00E0675A" w:rsidP="441E7E79">
      <w:pPr>
        <w:pStyle w:val="Listenabsatz"/>
        <w:numPr>
          <w:ilvl w:val="1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  <w:rPr>
          <w:color w:val="000000" w:themeColor="text1"/>
        </w:rPr>
      </w:pPr>
      <w:r w:rsidRPr="441E7E79">
        <w:t>Behandlung i</w:t>
      </w:r>
      <w:r w:rsidR="004D0642" w:rsidRPr="441E7E79">
        <w:t>nnere</w:t>
      </w:r>
      <w:r w:rsidRPr="441E7E79">
        <w:t>r</w:t>
      </w:r>
      <w:r w:rsidR="004D0642" w:rsidRPr="441E7E79">
        <w:t xml:space="preserve"> Standorte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41E7E79">
        <w:t>18</w:t>
      </w:r>
    </w:p>
    <w:p w14:paraId="36371EF4" w14:textId="77133CF5" w:rsidR="74609FF3" w:rsidRDefault="74609FF3" w:rsidP="441E7E79">
      <w:pPr>
        <w:pStyle w:val="Listenabsatz"/>
        <w:numPr>
          <w:ilvl w:val="1"/>
          <w:numId w:val="25"/>
        </w:numPr>
        <w:spacing w:line="360" w:lineRule="auto"/>
        <w:jc w:val="left"/>
        <w:rPr>
          <w:color w:val="000000" w:themeColor="text1"/>
        </w:rPr>
      </w:pPr>
      <w:r w:rsidRPr="441E7E79">
        <w:rPr>
          <w:szCs w:val="24"/>
        </w:rPr>
        <w:t>Beispiel</w:t>
      </w:r>
      <w:r w:rsidR="5FF84B46" w:rsidRPr="441E7E79">
        <w:rPr>
          <w:szCs w:val="24"/>
        </w:rPr>
        <w:t xml:space="preserve"> (SL)</w:t>
      </w:r>
    </w:p>
    <w:p w14:paraId="0422125E" w14:textId="53971660" w:rsidR="00E0675A" w:rsidRDefault="00E0675A" w:rsidP="00E0675A">
      <w:pPr>
        <w:pStyle w:val="Listenabsatz"/>
        <w:numPr>
          <w:ilvl w:val="0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 w:rsidRPr="441E7E79">
        <w:t>Komplexitätsanal</w:t>
      </w:r>
      <w:r>
        <w:t>yse</w:t>
      </w:r>
      <w:r w:rsidR="1637D3CC">
        <w:t xml:space="preserve"> (SL)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1D601FF6" w14:textId="6642438E" w:rsidR="004D0642" w:rsidRPr="004D0642" w:rsidRDefault="004D0642" w:rsidP="00E0675A">
      <w:pPr>
        <w:pStyle w:val="Listenabsatz"/>
        <w:numPr>
          <w:ilvl w:val="0"/>
          <w:numId w:val="25"/>
        </w:numPr>
        <w:overflowPunct/>
        <w:autoSpaceDE/>
        <w:autoSpaceDN/>
        <w:adjustRightInd/>
        <w:spacing w:line="360" w:lineRule="auto"/>
        <w:jc w:val="left"/>
        <w:textAlignment w:val="auto"/>
      </w:pPr>
      <w:r>
        <w:t>Zusammenfassung und Ausblick</w:t>
      </w:r>
      <w:r w:rsidR="05FEB331" w:rsidRPr="441E7E79">
        <w:rPr>
          <w:sz w:val="20"/>
        </w:rPr>
        <w:t xml:space="preserve"> </w:t>
      </w:r>
      <w:r w:rsidR="05FEB331" w:rsidRPr="441E7E79">
        <w:rPr>
          <w:color w:val="4472C4" w:themeColor="accent1"/>
          <w:sz w:val="20"/>
        </w:rPr>
        <w:t>(1 Seite)</w:t>
      </w:r>
      <w:r>
        <w:tab/>
      </w:r>
      <w:r>
        <w:tab/>
      </w:r>
      <w:r>
        <w:tab/>
      </w:r>
      <w:r>
        <w:tab/>
      </w:r>
      <w:r>
        <w:tab/>
      </w:r>
      <w:r w:rsidR="00E0675A">
        <w:t>20</w:t>
      </w:r>
    </w:p>
    <w:p w14:paraId="46F133A7" w14:textId="122C9479" w:rsidR="348CC87C" w:rsidRDefault="348CC87C" w:rsidP="441E7E79">
      <w:pPr>
        <w:spacing w:line="360" w:lineRule="auto"/>
        <w:jc w:val="left"/>
        <w:rPr>
          <w:color w:val="4472C4" w:themeColor="accent1"/>
          <w:sz w:val="20"/>
        </w:rPr>
      </w:pPr>
      <w:r w:rsidRPr="441E7E79">
        <w:rPr>
          <w:color w:val="4472C4" w:themeColor="accent1"/>
          <w:sz w:val="20"/>
        </w:rPr>
        <w:t>(Standorte nicht nur am Rand?)</w:t>
      </w:r>
    </w:p>
    <w:p w14:paraId="2C9B9EE5" w14:textId="26AF9C1B" w:rsidR="441E7E79" w:rsidRDefault="441E7E79" w:rsidP="441E7E79">
      <w:pPr>
        <w:spacing w:line="360" w:lineRule="auto"/>
        <w:jc w:val="left"/>
      </w:pPr>
    </w:p>
    <w:p w14:paraId="66E55FB7" w14:textId="77649875" w:rsidR="441E7E79" w:rsidRDefault="441E7E79" w:rsidP="441E7E79">
      <w:pPr>
        <w:spacing w:line="360" w:lineRule="auto"/>
        <w:jc w:val="left"/>
      </w:pPr>
    </w:p>
    <w:p w14:paraId="20D335B3" w14:textId="4134C3A2" w:rsidR="441E7E79" w:rsidRDefault="441E7E79" w:rsidP="441E7E79">
      <w:pPr>
        <w:spacing w:line="360" w:lineRule="auto"/>
        <w:jc w:val="left"/>
        <w:rPr>
          <w:szCs w:val="24"/>
        </w:rPr>
      </w:pPr>
    </w:p>
    <w:p w14:paraId="3ED8F1C7" w14:textId="408227C4" w:rsidR="2154A64F" w:rsidRDefault="2154A64F" w:rsidP="441E7E79">
      <w:pPr>
        <w:spacing w:line="360" w:lineRule="auto"/>
        <w:jc w:val="left"/>
        <w:rPr>
          <w:color w:val="4472C4" w:themeColor="accent1"/>
          <w:szCs w:val="24"/>
        </w:rPr>
      </w:pPr>
      <w:r w:rsidRPr="441E7E79">
        <w:rPr>
          <w:color w:val="4472C4" w:themeColor="accent1"/>
          <w:szCs w:val="24"/>
        </w:rPr>
        <w:t xml:space="preserve">Notizen: </w:t>
      </w:r>
    </w:p>
    <w:p w14:paraId="1B2AE2CE" w14:textId="58344D45" w:rsidR="2154A64F" w:rsidRDefault="2154A64F" w:rsidP="441E7E79">
      <w:pPr>
        <w:pStyle w:val="Listenabsatz"/>
        <w:numPr>
          <w:ilvl w:val="0"/>
          <w:numId w:val="1"/>
        </w:numPr>
        <w:spacing w:line="360" w:lineRule="auto"/>
        <w:jc w:val="left"/>
        <w:rPr>
          <w:rFonts w:eastAsia="Helvetica" w:cs="Helvetica"/>
          <w:color w:val="4472C4" w:themeColor="accent1"/>
          <w:szCs w:val="24"/>
        </w:rPr>
      </w:pPr>
      <w:r w:rsidRPr="441E7E79">
        <w:rPr>
          <w:color w:val="4472C4" w:themeColor="accent1"/>
          <w:szCs w:val="24"/>
        </w:rPr>
        <w:t>Pseudocode auf Englisch, aber besser formulieren wie im Paper</w:t>
      </w:r>
    </w:p>
    <w:p w14:paraId="71F77A5C" w14:textId="4378AE30" w:rsidR="2154A64F" w:rsidRDefault="2154A64F" w:rsidP="441E7E79">
      <w:pPr>
        <w:pStyle w:val="Listenabsatz"/>
        <w:numPr>
          <w:ilvl w:val="0"/>
          <w:numId w:val="1"/>
        </w:numPr>
        <w:spacing w:line="360" w:lineRule="auto"/>
        <w:jc w:val="left"/>
        <w:rPr>
          <w:rFonts w:eastAsia="Helvetica" w:cs="Helvetica"/>
          <w:color w:val="4472C4" w:themeColor="accent1"/>
          <w:szCs w:val="24"/>
        </w:rPr>
      </w:pPr>
      <w:r w:rsidRPr="441E7E79">
        <w:rPr>
          <w:color w:val="4472C4" w:themeColor="accent1"/>
          <w:szCs w:val="24"/>
        </w:rPr>
        <w:lastRenderedPageBreak/>
        <w:t>Bilderserie als Einzelbilder ausgeben. Formatierung dann im Nachhinein unabhängig möglich</w:t>
      </w:r>
    </w:p>
    <w:p w14:paraId="5AE64DD0" w14:textId="02A402B4" w:rsidR="441E7E79" w:rsidRDefault="441E7E79" w:rsidP="441E7E79">
      <w:pPr>
        <w:spacing w:line="360" w:lineRule="auto"/>
        <w:jc w:val="left"/>
      </w:pPr>
    </w:p>
    <w:p w14:paraId="0AEA7FBC" w14:textId="44234279" w:rsidR="5434C2FC" w:rsidRDefault="5434C2FC" w:rsidP="441E7E79">
      <w:pPr>
        <w:spacing w:line="360" w:lineRule="auto"/>
        <w:jc w:val="left"/>
        <w:rPr>
          <w:sz w:val="20"/>
        </w:rPr>
      </w:pPr>
      <w:r w:rsidRPr="441E7E79">
        <w:rPr>
          <w:sz w:val="20"/>
        </w:rPr>
        <w:t>Idee einer Bilderserie:</w:t>
      </w:r>
    </w:p>
    <w:p w14:paraId="06F09448" w14:textId="402EC0CD" w:rsidR="2154A64F" w:rsidRDefault="2154A64F" w:rsidP="441E7E79">
      <w:pPr>
        <w:spacing w:line="360" w:lineRule="auto"/>
        <w:jc w:val="left"/>
        <w:rPr>
          <w:szCs w:val="24"/>
        </w:rPr>
      </w:pPr>
      <w:r>
        <w:rPr>
          <w:noProof/>
        </w:rPr>
        <w:drawing>
          <wp:inline distT="0" distB="0" distL="0" distR="0" wp14:anchorId="2F6C6957" wp14:editId="2D25A219">
            <wp:extent cx="3517900" cy="2638425"/>
            <wp:effectExtent l="0" t="0" r="0" b="0"/>
            <wp:docPr id="1009466285" name="Grafik 100946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154A64F" w:rsidSect="00B228B8">
      <w:footerReference w:type="default" r:id="rId12"/>
      <w:footnotePr>
        <w:numRestart w:val="eachSect"/>
      </w:footnotePr>
      <w:pgSz w:w="11906" w:h="16838" w:code="9"/>
      <w:pgMar w:top="1134" w:right="1134" w:bottom="1701" w:left="2268" w:header="0" w:footer="964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EA93" w14:textId="77777777" w:rsidR="00DA00E8" w:rsidRDefault="00DA00E8">
      <w:pPr>
        <w:spacing w:line="240" w:lineRule="auto"/>
      </w:pPr>
      <w:r>
        <w:separator/>
      </w:r>
    </w:p>
  </w:endnote>
  <w:endnote w:type="continuationSeparator" w:id="0">
    <w:p w14:paraId="12F01D15" w14:textId="77777777" w:rsidR="00DA00E8" w:rsidRDefault="00DA0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986693"/>
      <w:docPartObj>
        <w:docPartGallery w:val="Page Numbers (Bottom of Page)"/>
        <w:docPartUnique/>
      </w:docPartObj>
    </w:sdtPr>
    <w:sdtEndPr/>
    <w:sdtContent>
      <w:p w14:paraId="155095A1" w14:textId="57B6D089" w:rsidR="00821A81" w:rsidRDefault="00821A8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F8590E" w14:textId="77777777" w:rsidR="00821A81" w:rsidRDefault="00821A81" w:rsidP="00316C66">
    <w:pPr>
      <w:pStyle w:val="Fuzeile"/>
      <w:spacing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623A1" w14:textId="77777777" w:rsidR="00DA00E8" w:rsidRDefault="00DA00E8">
      <w:pPr>
        <w:spacing w:line="240" w:lineRule="auto"/>
      </w:pPr>
      <w:r>
        <w:separator/>
      </w:r>
    </w:p>
  </w:footnote>
  <w:footnote w:type="continuationSeparator" w:id="0">
    <w:p w14:paraId="4C40722C" w14:textId="77777777" w:rsidR="00DA00E8" w:rsidRDefault="00DA00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9341DBE"/>
    <w:lvl w:ilvl="0">
      <w:numFmt w:val="decimal"/>
      <w:lvlText w:val="*"/>
      <w:lvlJc w:val="left"/>
    </w:lvl>
  </w:abstractNum>
  <w:abstractNum w:abstractNumId="1" w15:restartNumberingAfterBreak="0">
    <w:nsid w:val="1E0305D4"/>
    <w:multiLevelType w:val="hybridMultilevel"/>
    <w:tmpl w:val="07FA43A0"/>
    <w:lvl w:ilvl="0" w:tplc="1740635A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95521"/>
    <w:multiLevelType w:val="multilevel"/>
    <w:tmpl w:val="BBD455C4"/>
    <w:lvl w:ilvl="0">
      <w:start w:val="2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27514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895134"/>
    <w:multiLevelType w:val="multilevel"/>
    <w:tmpl w:val="1F48572A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C91DCD"/>
    <w:multiLevelType w:val="multilevel"/>
    <w:tmpl w:val="03F6316C"/>
    <w:lvl w:ilvl="0">
      <w:start w:val="2"/>
      <w:numFmt w:val="decimal"/>
      <w:lvlText w:val="%1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1B4642"/>
    <w:multiLevelType w:val="multilevel"/>
    <w:tmpl w:val="03F6316C"/>
    <w:lvl w:ilvl="0">
      <w:start w:val="2"/>
      <w:numFmt w:val="decimal"/>
      <w:lvlText w:val="%1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9154EC6"/>
    <w:multiLevelType w:val="hybridMultilevel"/>
    <w:tmpl w:val="30BAA04E"/>
    <w:lvl w:ilvl="0" w:tplc="E482CFC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6A6E24"/>
    <w:multiLevelType w:val="multilevel"/>
    <w:tmpl w:val="48D8FAFC"/>
    <w:lvl w:ilvl="0">
      <w:start w:val="2"/>
      <w:numFmt w:val="decimal"/>
      <w:lvlText w:val="%1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D4F3C83"/>
    <w:multiLevelType w:val="hybridMultilevel"/>
    <w:tmpl w:val="3636423A"/>
    <w:lvl w:ilvl="0" w:tplc="F0989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D7266"/>
    <w:multiLevelType w:val="multilevel"/>
    <w:tmpl w:val="11F2D7C0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3E26710"/>
    <w:multiLevelType w:val="hybridMultilevel"/>
    <w:tmpl w:val="4F8AF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430FB"/>
    <w:multiLevelType w:val="multilevel"/>
    <w:tmpl w:val="9CB2E7D2"/>
    <w:lvl w:ilvl="0">
      <w:start w:val="3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C841A54"/>
    <w:multiLevelType w:val="hybridMultilevel"/>
    <w:tmpl w:val="3636423A"/>
    <w:lvl w:ilvl="0" w:tplc="F0989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C21B6"/>
    <w:multiLevelType w:val="hybridMultilevel"/>
    <w:tmpl w:val="142AF5BE"/>
    <w:lvl w:ilvl="0" w:tplc="AA540D4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777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0F3765"/>
    <w:multiLevelType w:val="multilevel"/>
    <w:tmpl w:val="BBD455C4"/>
    <w:lvl w:ilvl="0">
      <w:start w:val="2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0C10CD5"/>
    <w:multiLevelType w:val="hybridMultilevel"/>
    <w:tmpl w:val="DE7CD212"/>
    <w:lvl w:ilvl="0" w:tplc="BC2C92A2">
      <w:start w:val="1"/>
      <w:numFmt w:val="decimal"/>
      <w:lvlText w:val="%1."/>
      <w:lvlJc w:val="left"/>
      <w:pPr>
        <w:ind w:left="720" w:hanging="360"/>
      </w:pPr>
    </w:lvl>
    <w:lvl w:ilvl="1" w:tplc="BEEAA31E">
      <w:start w:val="1"/>
      <w:numFmt w:val="lowerLetter"/>
      <w:lvlText w:val="%2."/>
      <w:lvlJc w:val="left"/>
      <w:pPr>
        <w:ind w:left="1440" w:hanging="360"/>
      </w:pPr>
    </w:lvl>
    <w:lvl w:ilvl="2" w:tplc="55609780">
      <w:start w:val="1"/>
      <w:numFmt w:val="lowerRoman"/>
      <w:lvlText w:val="%3."/>
      <w:lvlJc w:val="right"/>
      <w:pPr>
        <w:ind w:left="2160" w:hanging="180"/>
      </w:pPr>
    </w:lvl>
    <w:lvl w:ilvl="3" w:tplc="B0AAE586">
      <w:start w:val="1"/>
      <w:numFmt w:val="decimal"/>
      <w:lvlText w:val="%4."/>
      <w:lvlJc w:val="left"/>
      <w:pPr>
        <w:ind w:left="2880" w:hanging="360"/>
      </w:pPr>
    </w:lvl>
    <w:lvl w:ilvl="4" w:tplc="C400D67E">
      <w:start w:val="1"/>
      <w:numFmt w:val="lowerLetter"/>
      <w:lvlText w:val="%5."/>
      <w:lvlJc w:val="left"/>
      <w:pPr>
        <w:ind w:left="3600" w:hanging="360"/>
      </w:pPr>
    </w:lvl>
    <w:lvl w:ilvl="5" w:tplc="3B7436B6">
      <w:start w:val="1"/>
      <w:numFmt w:val="lowerRoman"/>
      <w:lvlText w:val="%6."/>
      <w:lvlJc w:val="right"/>
      <w:pPr>
        <w:ind w:left="4320" w:hanging="180"/>
      </w:pPr>
    </w:lvl>
    <w:lvl w:ilvl="6" w:tplc="42CAC63C">
      <w:start w:val="1"/>
      <w:numFmt w:val="decimal"/>
      <w:lvlText w:val="%7."/>
      <w:lvlJc w:val="left"/>
      <w:pPr>
        <w:ind w:left="5040" w:hanging="360"/>
      </w:pPr>
    </w:lvl>
    <w:lvl w:ilvl="7" w:tplc="61649962">
      <w:start w:val="1"/>
      <w:numFmt w:val="lowerLetter"/>
      <w:lvlText w:val="%8."/>
      <w:lvlJc w:val="left"/>
      <w:pPr>
        <w:ind w:left="5760" w:hanging="360"/>
      </w:pPr>
    </w:lvl>
    <w:lvl w:ilvl="8" w:tplc="E49268A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A60E8"/>
    <w:multiLevelType w:val="hybridMultilevel"/>
    <w:tmpl w:val="F6968C8E"/>
    <w:lvl w:ilvl="0" w:tplc="A67C8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C8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6A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6E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E5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F46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66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E2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829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011B2"/>
    <w:multiLevelType w:val="hybridMultilevel"/>
    <w:tmpl w:val="EA52F7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CE259A"/>
    <w:multiLevelType w:val="hybridMultilevel"/>
    <w:tmpl w:val="8AAC78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0573B"/>
    <w:multiLevelType w:val="hybridMultilevel"/>
    <w:tmpl w:val="0CAEE3C2"/>
    <w:lvl w:ilvl="0" w:tplc="2C7A967E">
      <w:numFmt w:val="bullet"/>
      <w:lvlText w:val="-"/>
      <w:lvlJc w:val="left"/>
      <w:pPr>
        <w:ind w:left="1069" w:hanging="360"/>
      </w:pPr>
      <w:rPr>
        <w:rFonts w:ascii="Helvetica" w:eastAsia="Times New Roman" w:hAnsi="Helvetica" w:cs="Helvetica" w:hint="default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88B4143"/>
    <w:multiLevelType w:val="hybridMultilevel"/>
    <w:tmpl w:val="5FA00D30"/>
    <w:lvl w:ilvl="0" w:tplc="13AE6DD8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91BC0"/>
    <w:multiLevelType w:val="hybridMultilevel"/>
    <w:tmpl w:val="7E749988"/>
    <w:lvl w:ilvl="0" w:tplc="AEE6533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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5">
    <w:abstractNumId w:val="9"/>
  </w:num>
  <w:num w:numId="6">
    <w:abstractNumId w:val="13"/>
  </w:num>
  <w:num w:numId="7">
    <w:abstractNumId w:val="15"/>
  </w:num>
  <w:num w:numId="8">
    <w:abstractNumId w:val="20"/>
  </w:num>
  <w:num w:numId="9">
    <w:abstractNumId w:val="16"/>
  </w:num>
  <w:num w:numId="10">
    <w:abstractNumId w:val="2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14"/>
  </w:num>
  <w:num w:numId="17">
    <w:abstractNumId w:val="21"/>
  </w:num>
  <w:num w:numId="18">
    <w:abstractNumId w:val="11"/>
  </w:num>
  <w:num w:numId="19">
    <w:abstractNumId w:val="19"/>
  </w:num>
  <w:num w:numId="20">
    <w:abstractNumId w:val="12"/>
  </w:num>
  <w:num w:numId="21">
    <w:abstractNumId w:val="10"/>
  </w:num>
  <w:num w:numId="22">
    <w:abstractNumId w:val="23"/>
  </w:num>
  <w:num w:numId="23">
    <w:abstractNumId w:val="2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D0"/>
    <w:rsid w:val="00000D51"/>
    <w:rsid w:val="000014C3"/>
    <w:rsid w:val="00003553"/>
    <w:rsid w:val="00003851"/>
    <w:rsid w:val="00005370"/>
    <w:rsid w:val="00005CD6"/>
    <w:rsid w:val="000062ED"/>
    <w:rsid w:val="000064F3"/>
    <w:rsid w:val="000068ED"/>
    <w:rsid w:val="00006AD6"/>
    <w:rsid w:val="00006CEC"/>
    <w:rsid w:val="00006E93"/>
    <w:rsid w:val="00007208"/>
    <w:rsid w:val="00010D58"/>
    <w:rsid w:val="00010E78"/>
    <w:rsid w:val="00011AD1"/>
    <w:rsid w:val="00012987"/>
    <w:rsid w:val="000133C5"/>
    <w:rsid w:val="000133E9"/>
    <w:rsid w:val="00014AA3"/>
    <w:rsid w:val="0001530E"/>
    <w:rsid w:val="00015CEA"/>
    <w:rsid w:val="000169B1"/>
    <w:rsid w:val="00017347"/>
    <w:rsid w:val="0002058B"/>
    <w:rsid w:val="00021C65"/>
    <w:rsid w:val="00021C8E"/>
    <w:rsid w:val="000223F2"/>
    <w:rsid w:val="00024BD7"/>
    <w:rsid w:val="00025121"/>
    <w:rsid w:val="00025693"/>
    <w:rsid w:val="000258AC"/>
    <w:rsid w:val="00026096"/>
    <w:rsid w:val="00027AE6"/>
    <w:rsid w:val="00027CB3"/>
    <w:rsid w:val="00030277"/>
    <w:rsid w:val="00030D9F"/>
    <w:rsid w:val="00031027"/>
    <w:rsid w:val="00031901"/>
    <w:rsid w:val="0003252A"/>
    <w:rsid w:val="00033F17"/>
    <w:rsid w:val="0003415E"/>
    <w:rsid w:val="000348F7"/>
    <w:rsid w:val="00035C08"/>
    <w:rsid w:val="00036EE9"/>
    <w:rsid w:val="00037574"/>
    <w:rsid w:val="00037702"/>
    <w:rsid w:val="00037E48"/>
    <w:rsid w:val="00040669"/>
    <w:rsid w:val="00042423"/>
    <w:rsid w:val="000439D2"/>
    <w:rsid w:val="00044CC3"/>
    <w:rsid w:val="00045E2F"/>
    <w:rsid w:val="0004618E"/>
    <w:rsid w:val="000466DD"/>
    <w:rsid w:val="00047A91"/>
    <w:rsid w:val="00050449"/>
    <w:rsid w:val="000508F8"/>
    <w:rsid w:val="00051CDC"/>
    <w:rsid w:val="00051FBF"/>
    <w:rsid w:val="00052297"/>
    <w:rsid w:val="00052502"/>
    <w:rsid w:val="00053CE1"/>
    <w:rsid w:val="00054290"/>
    <w:rsid w:val="000550D9"/>
    <w:rsid w:val="00056D60"/>
    <w:rsid w:val="00057305"/>
    <w:rsid w:val="000573C1"/>
    <w:rsid w:val="00060836"/>
    <w:rsid w:val="000608C3"/>
    <w:rsid w:val="0006167A"/>
    <w:rsid w:val="0006184F"/>
    <w:rsid w:val="00062F02"/>
    <w:rsid w:val="00063015"/>
    <w:rsid w:val="00065FDF"/>
    <w:rsid w:val="00067256"/>
    <w:rsid w:val="000672C9"/>
    <w:rsid w:val="0006796C"/>
    <w:rsid w:val="00067D10"/>
    <w:rsid w:val="0007076C"/>
    <w:rsid w:val="00071546"/>
    <w:rsid w:val="00072408"/>
    <w:rsid w:val="000725B3"/>
    <w:rsid w:val="00072AB2"/>
    <w:rsid w:val="00074527"/>
    <w:rsid w:val="0007457F"/>
    <w:rsid w:val="00074AFD"/>
    <w:rsid w:val="000755BA"/>
    <w:rsid w:val="00075F33"/>
    <w:rsid w:val="0007631F"/>
    <w:rsid w:val="0007660E"/>
    <w:rsid w:val="000771B6"/>
    <w:rsid w:val="00077FA5"/>
    <w:rsid w:val="0008034D"/>
    <w:rsid w:val="0008034E"/>
    <w:rsid w:val="000807C6"/>
    <w:rsid w:val="00080A35"/>
    <w:rsid w:val="00080BC8"/>
    <w:rsid w:val="00080CDC"/>
    <w:rsid w:val="00081247"/>
    <w:rsid w:val="000813CA"/>
    <w:rsid w:val="00081534"/>
    <w:rsid w:val="00081A2E"/>
    <w:rsid w:val="00081C37"/>
    <w:rsid w:val="00081C6C"/>
    <w:rsid w:val="00081F60"/>
    <w:rsid w:val="000826A1"/>
    <w:rsid w:val="00082864"/>
    <w:rsid w:val="000830A9"/>
    <w:rsid w:val="000832F5"/>
    <w:rsid w:val="00084504"/>
    <w:rsid w:val="00084E04"/>
    <w:rsid w:val="000851F4"/>
    <w:rsid w:val="00086136"/>
    <w:rsid w:val="000865C7"/>
    <w:rsid w:val="0008698D"/>
    <w:rsid w:val="000900D6"/>
    <w:rsid w:val="000903F9"/>
    <w:rsid w:val="00090699"/>
    <w:rsid w:val="000909F4"/>
    <w:rsid w:val="00091D4D"/>
    <w:rsid w:val="00093386"/>
    <w:rsid w:val="00093F18"/>
    <w:rsid w:val="00095FAA"/>
    <w:rsid w:val="0009611C"/>
    <w:rsid w:val="00096739"/>
    <w:rsid w:val="000976E6"/>
    <w:rsid w:val="000A0C29"/>
    <w:rsid w:val="000A13FB"/>
    <w:rsid w:val="000A1D71"/>
    <w:rsid w:val="000A1E02"/>
    <w:rsid w:val="000A2BFB"/>
    <w:rsid w:val="000A415A"/>
    <w:rsid w:val="000A474A"/>
    <w:rsid w:val="000A56C4"/>
    <w:rsid w:val="000A5EEC"/>
    <w:rsid w:val="000A5F28"/>
    <w:rsid w:val="000A6139"/>
    <w:rsid w:val="000A67AF"/>
    <w:rsid w:val="000A689C"/>
    <w:rsid w:val="000A7799"/>
    <w:rsid w:val="000A78C3"/>
    <w:rsid w:val="000A7FF3"/>
    <w:rsid w:val="000B025E"/>
    <w:rsid w:val="000B089A"/>
    <w:rsid w:val="000B1680"/>
    <w:rsid w:val="000B17A8"/>
    <w:rsid w:val="000B4FD3"/>
    <w:rsid w:val="000B5E0A"/>
    <w:rsid w:val="000B7A0E"/>
    <w:rsid w:val="000C0A9B"/>
    <w:rsid w:val="000C0AD4"/>
    <w:rsid w:val="000C1DCD"/>
    <w:rsid w:val="000C2992"/>
    <w:rsid w:val="000C2F49"/>
    <w:rsid w:val="000C3824"/>
    <w:rsid w:val="000C416C"/>
    <w:rsid w:val="000C4333"/>
    <w:rsid w:val="000C4DDB"/>
    <w:rsid w:val="000C4F0A"/>
    <w:rsid w:val="000C5015"/>
    <w:rsid w:val="000C5CEF"/>
    <w:rsid w:val="000C6192"/>
    <w:rsid w:val="000C6CB0"/>
    <w:rsid w:val="000C7330"/>
    <w:rsid w:val="000D0B42"/>
    <w:rsid w:val="000D13DB"/>
    <w:rsid w:val="000D171F"/>
    <w:rsid w:val="000D17FC"/>
    <w:rsid w:val="000D185A"/>
    <w:rsid w:val="000D1BB2"/>
    <w:rsid w:val="000D1E2A"/>
    <w:rsid w:val="000D2766"/>
    <w:rsid w:val="000D4469"/>
    <w:rsid w:val="000D48E3"/>
    <w:rsid w:val="000D54DD"/>
    <w:rsid w:val="000D55DA"/>
    <w:rsid w:val="000D5DB1"/>
    <w:rsid w:val="000D62B8"/>
    <w:rsid w:val="000D6749"/>
    <w:rsid w:val="000D7108"/>
    <w:rsid w:val="000E005C"/>
    <w:rsid w:val="000E0861"/>
    <w:rsid w:val="000E0DFC"/>
    <w:rsid w:val="000E0FA7"/>
    <w:rsid w:val="000E100B"/>
    <w:rsid w:val="000E19BD"/>
    <w:rsid w:val="000E2581"/>
    <w:rsid w:val="000E3489"/>
    <w:rsid w:val="000E34FD"/>
    <w:rsid w:val="000E39C7"/>
    <w:rsid w:val="000E3E9E"/>
    <w:rsid w:val="000E3FAD"/>
    <w:rsid w:val="000E4171"/>
    <w:rsid w:val="000E4280"/>
    <w:rsid w:val="000E4347"/>
    <w:rsid w:val="000E4440"/>
    <w:rsid w:val="000E51C1"/>
    <w:rsid w:val="000E57FD"/>
    <w:rsid w:val="000E5DFB"/>
    <w:rsid w:val="000F011F"/>
    <w:rsid w:val="000F0935"/>
    <w:rsid w:val="000F0E26"/>
    <w:rsid w:val="000F1355"/>
    <w:rsid w:val="000F185F"/>
    <w:rsid w:val="000F20FB"/>
    <w:rsid w:val="000F3808"/>
    <w:rsid w:val="000F3A7A"/>
    <w:rsid w:val="000F43B3"/>
    <w:rsid w:val="000F4EC6"/>
    <w:rsid w:val="000F7140"/>
    <w:rsid w:val="000F7326"/>
    <w:rsid w:val="001001E1"/>
    <w:rsid w:val="00100B7C"/>
    <w:rsid w:val="00100D11"/>
    <w:rsid w:val="00100E4F"/>
    <w:rsid w:val="00101347"/>
    <w:rsid w:val="001019F7"/>
    <w:rsid w:val="00102549"/>
    <w:rsid w:val="001036A8"/>
    <w:rsid w:val="001037D6"/>
    <w:rsid w:val="00103A16"/>
    <w:rsid w:val="001057FD"/>
    <w:rsid w:val="00105FA9"/>
    <w:rsid w:val="0010688D"/>
    <w:rsid w:val="00106A74"/>
    <w:rsid w:val="00106B7E"/>
    <w:rsid w:val="00106CF4"/>
    <w:rsid w:val="00107A9E"/>
    <w:rsid w:val="00111639"/>
    <w:rsid w:val="00111E3F"/>
    <w:rsid w:val="0011247D"/>
    <w:rsid w:val="00112714"/>
    <w:rsid w:val="001128EF"/>
    <w:rsid w:val="00112AB3"/>
    <w:rsid w:val="00113396"/>
    <w:rsid w:val="001134E2"/>
    <w:rsid w:val="0011490C"/>
    <w:rsid w:val="001154F2"/>
    <w:rsid w:val="00116F4D"/>
    <w:rsid w:val="00120227"/>
    <w:rsid w:val="00120F3C"/>
    <w:rsid w:val="001213A8"/>
    <w:rsid w:val="00121B30"/>
    <w:rsid w:val="00121DB5"/>
    <w:rsid w:val="00121FD4"/>
    <w:rsid w:val="00122214"/>
    <w:rsid w:val="00123120"/>
    <w:rsid w:val="001231A4"/>
    <w:rsid w:val="00123A7C"/>
    <w:rsid w:val="00123BC6"/>
    <w:rsid w:val="001265AD"/>
    <w:rsid w:val="00127DFE"/>
    <w:rsid w:val="0013041D"/>
    <w:rsid w:val="00131147"/>
    <w:rsid w:val="001312B2"/>
    <w:rsid w:val="001317E3"/>
    <w:rsid w:val="0013194C"/>
    <w:rsid w:val="0013367C"/>
    <w:rsid w:val="00134386"/>
    <w:rsid w:val="00134580"/>
    <w:rsid w:val="001347E3"/>
    <w:rsid w:val="001358E4"/>
    <w:rsid w:val="00135DC4"/>
    <w:rsid w:val="001372A9"/>
    <w:rsid w:val="00137887"/>
    <w:rsid w:val="00137DC9"/>
    <w:rsid w:val="001406BC"/>
    <w:rsid w:val="00141A42"/>
    <w:rsid w:val="00141D3D"/>
    <w:rsid w:val="00141DA2"/>
    <w:rsid w:val="00142028"/>
    <w:rsid w:val="001438FD"/>
    <w:rsid w:val="00144897"/>
    <w:rsid w:val="0014511C"/>
    <w:rsid w:val="00145415"/>
    <w:rsid w:val="00147473"/>
    <w:rsid w:val="001474BD"/>
    <w:rsid w:val="00147795"/>
    <w:rsid w:val="00150182"/>
    <w:rsid w:val="00150D35"/>
    <w:rsid w:val="0015116D"/>
    <w:rsid w:val="00151841"/>
    <w:rsid w:val="00152124"/>
    <w:rsid w:val="001523BB"/>
    <w:rsid w:val="00152D2D"/>
    <w:rsid w:val="001534D7"/>
    <w:rsid w:val="0015469D"/>
    <w:rsid w:val="00154758"/>
    <w:rsid w:val="00154941"/>
    <w:rsid w:val="001557AA"/>
    <w:rsid w:val="00157AED"/>
    <w:rsid w:val="00157D86"/>
    <w:rsid w:val="00160D8A"/>
    <w:rsid w:val="00160D8B"/>
    <w:rsid w:val="0016122E"/>
    <w:rsid w:val="00161465"/>
    <w:rsid w:val="00162932"/>
    <w:rsid w:val="00163016"/>
    <w:rsid w:val="00163619"/>
    <w:rsid w:val="001636D2"/>
    <w:rsid w:val="00164CCC"/>
    <w:rsid w:val="0016665B"/>
    <w:rsid w:val="001669A2"/>
    <w:rsid w:val="00166CB0"/>
    <w:rsid w:val="00166E04"/>
    <w:rsid w:val="00167462"/>
    <w:rsid w:val="001719ED"/>
    <w:rsid w:val="00171B8A"/>
    <w:rsid w:val="001720E1"/>
    <w:rsid w:val="00174AFA"/>
    <w:rsid w:val="00174EAB"/>
    <w:rsid w:val="00175609"/>
    <w:rsid w:val="00177BE7"/>
    <w:rsid w:val="00180851"/>
    <w:rsid w:val="00180CD3"/>
    <w:rsid w:val="0018305F"/>
    <w:rsid w:val="001833B2"/>
    <w:rsid w:val="00183E60"/>
    <w:rsid w:val="00184392"/>
    <w:rsid w:val="00184B05"/>
    <w:rsid w:val="001866D9"/>
    <w:rsid w:val="00190514"/>
    <w:rsid w:val="00192212"/>
    <w:rsid w:val="00192D06"/>
    <w:rsid w:val="001939E0"/>
    <w:rsid w:val="001949B3"/>
    <w:rsid w:val="00194E2C"/>
    <w:rsid w:val="00195C81"/>
    <w:rsid w:val="001961BC"/>
    <w:rsid w:val="001976C7"/>
    <w:rsid w:val="00197BC9"/>
    <w:rsid w:val="00197BE0"/>
    <w:rsid w:val="00197E6C"/>
    <w:rsid w:val="001A083F"/>
    <w:rsid w:val="001A14C8"/>
    <w:rsid w:val="001A16D9"/>
    <w:rsid w:val="001A1BAE"/>
    <w:rsid w:val="001A25E6"/>
    <w:rsid w:val="001A3447"/>
    <w:rsid w:val="001A4577"/>
    <w:rsid w:val="001A57D0"/>
    <w:rsid w:val="001A5BFE"/>
    <w:rsid w:val="001A5E66"/>
    <w:rsid w:val="001A61A3"/>
    <w:rsid w:val="001A70CA"/>
    <w:rsid w:val="001A7508"/>
    <w:rsid w:val="001A7FB5"/>
    <w:rsid w:val="001B0570"/>
    <w:rsid w:val="001B0CB6"/>
    <w:rsid w:val="001B156B"/>
    <w:rsid w:val="001B1C86"/>
    <w:rsid w:val="001B1CC1"/>
    <w:rsid w:val="001B1DC5"/>
    <w:rsid w:val="001B2B33"/>
    <w:rsid w:val="001B2C57"/>
    <w:rsid w:val="001B3393"/>
    <w:rsid w:val="001B4F36"/>
    <w:rsid w:val="001B4F56"/>
    <w:rsid w:val="001B5D63"/>
    <w:rsid w:val="001B7287"/>
    <w:rsid w:val="001B7D90"/>
    <w:rsid w:val="001C0724"/>
    <w:rsid w:val="001C087C"/>
    <w:rsid w:val="001C0C80"/>
    <w:rsid w:val="001C13C2"/>
    <w:rsid w:val="001C1833"/>
    <w:rsid w:val="001C239D"/>
    <w:rsid w:val="001C36CC"/>
    <w:rsid w:val="001C3A95"/>
    <w:rsid w:val="001C4056"/>
    <w:rsid w:val="001C4099"/>
    <w:rsid w:val="001C52E0"/>
    <w:rsid w:val="001C62D1"/>
    <w:rsid w:val="001C69C2"/>
    <w:rsid w:val="001C6C33"/>
    <w:rsid w:val="001C6E02"/>
    <w:rsid w:val="001C753B"/>
    <w:rsid w:val="001D0462"/>
    <w:rsid w:val="001D13E4"/>
    <w:rsid w:val="001D1864"/>
    <w:rsid w:val="001D2491"/>
    <w:rsid w:val="001D26AA"/>
    <w:rsid w:val="001D3177"/>
    <w:rsid w:val="001D37BA"/>
    <w:rsid w:val="001D461E"/>
    <w:rsid w:val="001D47F8"/>
    <w:rsid w:val="001D4F98"/>
    <w:rsid w:val="001D5DFD"/>
    <w:rsid w:val="001D5FB4"/>
    <w:rsid w:val="001D6058"/>
    <w:rsid w:val="001D6194"/>
    <w:rsid w:val="001D6491"/>
    <w:rsid w:val="001D6AF1"/>
    <w:rsid w:val="001E0CAA"/>
    <w:rsid w:val="001E140C"/>
    <w:rsid w:val="001E17D0"/>
    <w:rsid w:val="001E1AE4"/>
    <w:rsid w:val="001E1D67"/>
    <w:rsid w:val="001E37DB"/>
    <w:rsid w:val="001E3C2C"/>
    <w:rsid w:val="001E51DA"/>
    <w:rsid w:val="001E6556"/>
    <w:rsid w:val="001E6F23"/>
    <w:rsid w:val="001E701E"/>
    <w:rsid w:val="001E737C"/>
    <w:rsid w:val="001F0B8F"/>
    <w:rsid w:val="001F1037"/>
    <w:rsid w:val="001F10C0"/>
    <w:rsid w:val="001F1349"/>
    <w:rsid w:val="001F1A90"/>
    <w:rsid w:val="001F1E1D"/>
    <w:rsid w:val="001F4558"/>
    <w:rsid w:val="001F4CA3"/>
    <w:rsid w:val="001F5318"/>
    <w:rsid w:val="001F54E2"/>
    <w:rsid w:val="001F58C8"/>
    <w:rsid w:val="001F62B4"/>
    <w:rsid w:val="001F66DA"/>
    <w:rsid w:val="001F6A96"/>
    <w:rsid w:val="001F6C44"/>
    <w:rsid w:val="001F6E13"/>
    <w:rsid w:val="001F7CAF"/>
    <w:rsid w:val="002003E3"/>
    <w:rsid w:val="00201BB3"/>
    <w:rsid w:val="00201CA4"/>
    <w:rsid w:val="002021A8"/>
    <w:rsid w:val="00202AD9"/>
    <w:rsid w:val="00202CC5"/>
    <w:rsid w:val="002032E5"/>
    <w:rsid w:val="00203607"/>
    <w:rsid w:val="00203C7C"/>
    <w:rsid w:val="00204610"/>
    <w:rsid w:val="00204E3C"/>
    <w:rsid w:val="00205D90"/>
    <w:rsid w:val="00206800"/>
    <w:rsid w:val="002072D5"/>
    <w:rsid w:val="00207D8D"/>
    <w:rsid w:val="00210A73"/>
    <w:rsid w:val="00210F36"/>
    <w:rsid w:val="00211821"/>
    <w:rsid w:val="002123C9"/>
    <w:rsid w:val="00213187"/>
    <w:rsid w:val="002145CE"/>
    <w:rsid w:val="00214ECD"/>
    <w:rsid w:val="00215239"/>
    <w:rsid w:val="00215BA7"/>
    <w:rsid w:val="0021628C"/>
    <w:rsid w:val="002210C7"/>
    <w:rsid w:val="002212D8"/>
    <w:rsid w:val="00222267"/>
    <w:rsid w:val="002225CA"/>
    <w:rsid w:val="0022279E"/>
    <w:rsid w:val="002232F4"/>
    <w:rsid w:val="00223E96"/>
    <w:rsid w:val="00224007"/>
    <w:rsid w:val="0022411C"/>
    <w:rsid w:val="0022439E"/>
    <w:rsid w:val="00226886"/>
    <w:rsid w:val="002273D5"/>
    <w:rsid w:val="00227B65"/>
    <w:rsid w:val="0023110A"/>
    <w:rsid w:val="00231452"/>
    <w:rsid w:val="002320A7"/>
    <w:rsid w:val="0023214C"/>
    <w:rsid w:val="00232263"/>
    <w:rsid w:val="00234328"/>
    <w:rsid w:val="00235F5C"/>
    <w:rsid w:val="002363A9"/>
    <w:rsid w:val="0023688D"/>
    <w:rsid w:val="002368EA"/>
    <w:rsid w:val="00237DF9"/>
    <w:rsid w:val="00237F27"/>
    <w:rsid w:val="002405CA"/>
    <w:rsid w:val="00240670"/>
    <w:rsid w:val="002410A3"/>
    <w:rsid w:val="00242141"/>
    <w:rsid w:val="0024288B"/>
    <w:rsid w:val="00242930"/>
    <w:rsid w:val="00243E20"/>
    <w:rsid w:val="00244004"/>
    <w:rsid w:val="00245038"/>
    <w:rsid w:val="00245170"/>
    <w:rsid w:val="00245C91"/>
    <w:rsid w:val="002472A3"/>
    <w:rsid w:val="00250EA2"/>
    <w:rsid w:val="0025159A"/>
    <w:rsid w:val="002516CA"/>
    <w:rsid w:val="00251F7D"/>
    <w:rsid w:val="002526BF"/>
    <w:rsid w:val="00253D4E"/>
    <w:rsid w:val="00254097"/>
    <w:rsid w:val="00256C9F"/>
    <w:rsid w:val="00260868"/>
    <w:rsid w:val="002616FC"/>
    <w:rsid w:val="00262171"/>
    <w:rsid w:val="002625A3"/>
    <w:rsid w:val="002636DF"/>
    <w:rsid w:val="00263721"/>
    <w:rsid w:val="002641FE"/>
    <w:rsid w:val="0026423A"/>
    <w:rsid w:val="002644AE"/>
    <w:rsid w:val="0026565A"/>
    <w:rsid w:val="002659B8"/>
    <w:rsid w:val="002672B2"/>
    <w:rsid w:val="0027040F"/>
    <w:rsid w:val="0027082A"/>
    <w:rsid w:val="00270AB5"/>
    <w:rsid w:val="00271E1B"/>
    <w:rsid w:val="00272554"/>
    <w:rsid w:val="00272C4E"/>
    <w:rsid w:val="00272F7D"/>
    <w:rsid w:val="002734B0"/>
    <w:rsid w:val="002735D4"/>
    <w:rsid w:val="002736B5"/>
    <w:rsid w:val="00275C54"/>
    <w:rsid w:val="002766B9"/>
    <w:rsid w:val="002775C6"/>
    <w:rsid w:val="00277E90"/>
    <w:rsid w:val="00277F3A"/>
    <w:rsid w:val="00277FB8"/>
    <w:rsid w:val="00281FDC"/>
    <w:rsid w:val="00282029"/>
    <w:rsid w:val="002825A8"/>
    <w:rsid w:val="00282D57"/>
    <w:rsid w:val="00283DD6"/>
    <w:rsid w:val="00283EAC"/>
    <w:rsid w:val="0028462E"/>
    <w:rsid w:val="002847BD"/>
    <w:rsid w:val="00284DC9"/>
    <w:rsid w:val="002851CD"/>
    <w:rsid w:val="0028571A"/>
    <w:rsid w:val="00286DBF"/>
    <w:rsid w:val="0028767C"/>
    <w:rsid w:val="00287761"/>
    <w:rsid w:val="00287A1E"/>
    <w:rsid w:val="002901A8"/>
    <w:rsid w:val="00290699"/>
    <w:rsid w:val="00290DA3"/>
    <w:rsid w:val="00293D6D"/>
    <w:rsid w:val="00294774"/>
    <w:rsid w:val="00294FAA"/>
    <w:rsid w:val="00295753"/>
    <w:rsid w:val="00297C43"/>
    <w:rsid w:val="002A01B3"/>
    <w:rsid w:val="002A0A1F"/>
    <w:rsid w:val="002A0BB4"/>
    <w:rsid w:val="002A0DBC"/>
    <w:rsid w:val="002A0FB9"/>
    <w:rsid w:val="002A18EA"/>
    <w:rsid w:val="002A1D8B"/>
    <w:rsid w:val="002A34E5"/>
    <w:rsid w:val="002A3913"/>
    <w:rsid w:val="002A4390"/>
    <w:rsid w:val="002A43B9"/>
    <w:rsid w:val="002A49EF"/>
    <w:rsid w:val="002A4C5B"/>
    <w:rsid w:val="002A4D46"/>
    <w:rsid w:val="002A4DD2"/>
    <w:rsid w:val="002A5C84"/>
    <w:rsid w:val="002A7B1F"/>
    <w:rsid w:val="002B0A32"/>
    <w:rsid w:val="002B100E"/>
    <w:rsid w:val="002B260B"/>
    <w:rsid w:val="002B2984"/>
    <w:rsid w:val="002B3CA9"/>
    <w:rsid w:val="002B4570"/>
    <w:rsid w:val="002B53BC"/>
    <w:rsid w:val="002B5952"/>
    <w:rsid w:val="002B5D14"/>
    <w:rsid w:val="002B611B"/>
    <w:rsid w:val="002C0BE1"/>
    <w:rsid w:val="002C0F06"/>
    <w:rsid w:val="002C406A"/>
    <w:rsid w:val="002C4AF5"/>
    <w:rsid w:val="002C6354"/>
    <w:rsid w:val="002C6DD7"/>
    <w:rsid w:val="002C704F"/>
    <w:rsid w:val="002C7876"/>
    <w:rsid w:val="002D02E5"/>
    <w:rsid w:val="002D0CF3"/>
    <w:rsid w:val="002D1499"/>
    <w:rsid w:val="002D1A7F"/>
    <w:rsid w:val="002D1B3E"/>
    <w:rsid w:val="002D2242"/>
    <w:rsid w:val="002D2C13"/>
    <w:rsid w:val="002D2D92"/>
    <w:rsid w:val="002D30BA"/>
    <w:rsid w:val="002D422D"/>
    <w:rsid w:val="002D437F"/>
    <w:rsid w:val="002D4EDE"/>
    <w:rsid w:val="002D5D18"/>
    <w:rsid w:val="002D6262"/>
    <w:rsid w:val="002D70D2"/>
    <w:rsid w:val="002E0D50"/>
    <w:rsid w:val="002E31D5"/>
    <w:rsid w:val="002E365A"/>
    <w:rsid w:val="002E36E2"/>
    <w:rsid w:val="002E3E8E"/>
    <w:rsid w:val="002E4AAB"/>
    <w:rsid w:val="002E4EE1"/>
    <w:rsid w:val="002E5ED0"/>
    <w:rsid w:val="002E64C9"/>
    <w:rsid w:val="002E66FC"/>
    <w:rsid w:val="002E7818"/>
    <w:rsid w:val="002F0BA1"/>
    <w:rsid w:val="002F0C87"/>
    <w:rsid w:val="002F11E7"/>
    <w:rsid w:val="002F136C"/>
    <w:rsid w:val="002F152B"/>
    <w:rsid w:val="002F1623"/>
    <w:rsid w:val="002F18B4"/>
    <w:rsid w:val="002F19DE"/>
    <w:rsid w:val="002F2085"/>
    <w:rsid w:val="002F3F6A"/>
    <w:rsid w:val="002F5C83"/>
    <w:rsid w:val="002F60F4"/>
    <w:rsid w:val="002F6460"/>
    <w:rsid w:val="002F700D"/>
    <w:rsid w:val="002F7799"/>
    <w:rsid w:val="0030144A"/>
    <w:rsid w:val="0030194C"/>
    <w:rsid w:val="00301BC8"/>
    <w:rsid w:val="0030331C"/>
    <w:rsid w:val="003048DF"/>
    <w:rsid w:val="00304EF3"/>
    <w:rsid w:val="00305598"/>
    <w:rsid w:val="00310CBD"/>
    <w:rsid w:val="00311276"/>
    <w:rsid w:val="00311DDE"/>
    <w:rsid w:val="00312A97"/>
    <w:rsid w:val="00314258"/>
    <w:rsid w:val="00314945"/>
    <w:rsid w:val="00315901"/>
    <w:rsid w:val="00316070"/>
    <w:rsid w:val="003168E4"/>
    <w:rsid w:val="00316C66"/>
    <w:rsid w:val="00320A35"/>
    <w:rsid w:val="00321365"/>
    <w:rsid w:val="00321F27"/>
    <w:rsid w:val="00323CC3"/>
    <w:rsid w:val="003240BB"/>
    <w:rsid w:val="00325012"/>
    <w:rsid w:val="00326361"/>
    <w:rsid w:val="0032679D"/>
    <w:rsid w:val="0032687B"/>
    <w:rsid w:val="00327787"/>
    <w:rsid w:val="00327C19"/>
    <w:rsid w:val="003304CC"/>
    <w:rsid w:val="00330B9C"/>
    <w:rsid w:val="0033149D"/>
    <w:rsid w:val="003340FD"/>
    <w:rsid w:val="00334147"/>
    <w:rsid w:val="0033428B"/>
    <w:rsid w:val="003348C1"/>
    <w:rsid w:val="00334B97"/>
    <w:rsid w:val="003361CD"/>
    <w:rsid w:val="0033756B"/>
    <w:rsid w:val="00340137"/>
    <w:rsid w:val="003402CF"/>
    <w:rsid w:val="00340435"/>
    <w:rsid w:val="00340A6C"/>
    <w:rsid w:val="00340D7A"/>
    <w:rsid w:val="00341B39"/>
    <w:rsid w:val="00342641"/>
    <w:rsid w:val="00342AD5"/>
    <w:rsid w:val="00343BFC"/>
    <w:rsid w:val="003442CD"/>
    <w:rsid w:val="0034442E"/>
    <w:rsid w:val="003453F3"/>
    <w:rsid w:val="00345DF2"/>
    <w:rsid w:val="00346981"/>
    <w:rsid w:val="00346B97"/>
    <w:rsid w:val="0034719D"/>
    <w:rsid w:val="00347820"/>
    <w:rsid w:val="0035078D"/>
    <w:rsid w:val="003510F2"/>
    <w:rsid w:val="00351667"/>
    <w:rsid w:val="0035186B"/>
    <w:rsid w:val="0035221B"/>
    <w:rsid w:val="00352525"/>
    <w:rsid w:val="003528C6"/>
    <w:rsid w:val="00353537"/>
    <w:rsid w:val="00354052"/>
    <w:rsid w:val="0035447A"/>
    <w:rsid w:val="00354981"/>
    <w:rsid w:val="00355DE6"/>
    <w:rsid w:val="00357024"/>
    <w:rsid w:val="003578BF"/>
    <w:rsid w:val="00357D64"/>
    <w:rsid w:val="00360126"/>
    <w:rsid w:val="00360C2E"/>
    <w:rsid w:val="003612AC"/>
    <w:rsid w:val="00361546"/>
    <w:rsid w:val="00361818"/>
    <w:rsid w:val="0036449E"/>
    <w:rsid w:val="00364DCB"/>
    <w:rsid w:val="00364DDC"/>
    <w:rsid w:val="00366011"/>
    <w:rsid w:val="00367871"/>
    <w:rsid w:val="00371EEB"/>
    <w:rsid w:val="0037236B"/>
    <w:rsid w:val="00372F96"/>
    <w:rsid w:val="0037376F"/>
    <w:rsid w:val="00373DFE"/>
    <w:rsid w:val="003754B1"/>
    <w:rsid w:val="003756EC"/>
    <w:rsid w:val="00375B9B"/>
    <w:rsid w:val="0037603F"/>
    <w:rsid w:val="00376258"/>
    <w:rsid w:val="00377BD4"/>
    <w:rsid w:val="003805C8"/>
    <w:rsid w:val="003809A7"/>
    <w:rsid w:val="0038107A"/>
    <w:rsid w:val="00381156"/>
    <w:rsid w:val="00381F9D"/>
    <w:rsid w:val="00382011"/>
    <w:rsid w:val="003822FE"/>
    <w:rsid w:val="0038232E"/>
    <w:rsid w:val="00382653"/>
    <w:rsid w:val="0038323B"/>
    <w:rsid w:val="00383F14"/>
    <w:rsid w:val="003841A4"/>
    <w:rsid w:val="00384AEA"/>
    <w:rsid w:val="00385F8D"/>
    <w:rsid w:val="00387424"/>
    <w:rsid w:val="0039043A"/>
    <w:rsid w:val="00390897"/>
    <w:rsid w:val="00390944"/>
    <w:rsid w:val="00390969"/>
    <w:rsid w:val="00392691"/>
    <w:rsid w:val="00392E38"/>
    <w:rsid w:val="00393CDA"/>
    <w:rsid w:val="0039789A"/>
    <w:rsid w:val="003979BF"/>
    <w:rsid w:val="00397B5B"/>
    <w:rsid w:val="003A06E5"/>
    <w:rsid w:val="003A1031"/>
    <w:rsid w:val="003A1233"/>
    <w:rsid w:val="003A25C5"/>
    <w:rsid w:val="003A32DC"/>
    <w:rsid w:val="003A51AE"/>
    <w:rsid w:val="003A56D2"/>
    <w:rsid w:val="003A6510"/>
    <w:rsid w:val="003B013B"/>
    <w:rsid w:val="003B1173"/>
    <w:rsid w:val="003B1D8B"/>
    <w:rsid w:val="003B41A3"/>
    <w:rsid w:val="003B7BB4"/>
    <w:rsid w:val="003C0598"/>
    <w:rsid w:val="003C171F"/>
    <w:rsid w:val="003C1B89"/>
    <w:rsid w:val="003C25AB"/>
    <w:rsid w:val="003C28A6"/>
    <w:rsid w:val="003C29EA"/>
    <w:rsid w:val="003C2AF6"/>
    <w:rsid w:val="003C3DF7"/>
    <w:rsid w:val="003C4B3F"/>
    <w:rsid w:val="003C509F"/>
    <w:rsid w:val="003C50BD"/>
    <w:rsid w:val="003C5739"/>
    <w:rsid w:val="003C602A"/>
    <w:rsid w:val="003C696A"/>
    <w:rsid w:val="003C71DC"/>
    <w:rsid w:val="003C7697"/>
    <w:rsid w:val="003D09B6"/>
    <w:rsid w:val="003D10C0"/>
    <w:rsid w:val="003D1404"/>
    <w:rsid w:val="003D1EEA"/>
    <w:rsid w:val="003D3328"/>
    <w:rsid w:val="003D4073"/>
    <w:rsid w:val="003D549A"/>
    <w:rsid w:val="003D54CD"/>
    <w:rsid w:val="003D58FD"/>
    <w:rsid w:val="003D5A56"/>
    <w:rsid w:val="003E1237"/>
    <w:rsid w:val="003E15C3"/>
    <w:rsid w:val="003E20B1"/>
    <w:rsid w:val="003E2413"/>
    <w:rsid w:val="003E28A9"/>
    <w:rsid w:val="003E2C4D"/>
    <w:rsid w:val="003E35AE"/>
    <w:rsid w:val="003E3FA9"/>
    <w:rsid w:val="003E4E16"/>
    <w:rsid w:val="003E559D"/>
    <w:rsid w:val="003E74AD"/>
    <w:rsid w:val="003F0877"/>
    <w:rsid w:val="003F0D60"/>
    <w:rsid w:val="003F2090"/>
    <w:rsid w:val="003F231C"/>
    <w:rsid w:val="003F29E8"/>
    <w:rsid w:val="003F3614"/>
    <w:rsid w:val="003F3A5C"/>
    <w:rsid w:val="003F417B"/>
    <w:rsid w:val="003F46DF"/>
    <w:rsid w:val="003F4905"/>
    <w:rsid w:val="003F5036"/>
    <w:rsid w:val="003F69C1"/>
    <w:rsid w:val="003F6A36"/>
    <w:rsid w:val="003F730C"/>
    <w:rsid w:val="00400A71"/>
    <w:rsid w:val="00400B26"/>
    <w:rsid w:val="00400FC4"/>
    <w:rsid w:val="00402630"/>
    <w:rsid w:val="00404F2C"/>
    <w:rsid w:val="00405F2A"/>
    <w:rsid w:val="0040650D"/>
    <w:rsid w:val="00406FDD"/>
    <w:rsid w:val="0041076F"/>
    <w:rsid w:val="00411CE5"/>
    <w:rsid w:val="00412BA9"/>
    <w:rsid w:val="0041337E"/>
    <w:rsid w:val="004139A9"/>
    <w:rsid w:val="00413C64"/>
    <w:rsid w:val="00413FCB"/>
    <w:rsid w:val="00415102"/>
    <w:rsid w:val="00415326"/>
    <w:rsid w:val="004155AC"/>
    <w:rsid w:val="004165D8"/>
    <w:rsid w:val="00416984"/>
    <w:rsid w:val="00416AF1"/>
    <w:rsid w:val="004173AF"/>
    <w:rsid w:val="00417488"/>
    <w:rsid w:val="004209B3"/>
    <w:rsid w:val="00421042"/>
    <w:rsid w:val="004215AE"/>
    <w:rsid w:val="004217AE"/>
    <w:rsid w:val="00422014"/>
    <w:rsid w:val="004224A4"/>
    <w:rsid w:val="00424EF1"/>
    <w:rsid w:val="00425EB9"/>
    <w:rsid w:val="0042643A"/>
    <w:rsid w:val="00426D6C"/>
    <w:rsid w:val="00427884"/>
    <w:rsid w:val="0043040A"/>
    <w:rsid w:val="00433163"/>
    <w:rsid w:val="004336EE"/>
    <w:rsid w:val="00437303"/>
    <w:rsid w:val="0043750F"/>
    <w:rsid w:val="00437937"/>
    <w:rsid w:val="00440090"/>
    <w:rsid w:val="004401C5"/>
    <w:rsid w:val="00440B45"/>
    <w:rsid w:val="00440C9B"/>
    <w:rsid w:val="00441029"/>
    <w:rsid w:val="00441650"/>
    <w:rsid w:val="0044194A"/>
    <w:rsid w:val="00442DBE"/>
    <w:rsid w:val="00442F5D"/>
    <w:rsid w:val="00443C62"/>
    <w:rsid w:val="00443DF5"/>
    <w:rsid w:val="004449AF"/>
    <w:rsid w:val="00444A34"/>
    <w:rsid w:val="00445185"/>
    <w:rsid w:val="00445BD3"/>
    <w:rsid w:val="00445DDD"/>
    <w:rsid w:val="0044724B"/>
    <w:rsid w:val="00447523"/>
    <w:rsid w:val="00450026"/>
    <w:rsid w:val="00450E1F"/>
    <w:rsid w:val="00450E5D"/>
    <w:rsid w:val="0045117C"/>
    <w:rsid w:val="004512B3"/>
    <w:rsid w:val="004517E0"/>
    <w:rsid w:val="00451A8A"/>
    <w:rsid w:val="00451BA0"/>
    <w:rsid w:val="00452116"/>
    <w:rsid w:val="00452417"/>
    <w:rsid w:val="0045270D"/>
    <w:rsid w:val="004532D2"/>
    <w:rsid w:val="00453A30"/>
    <w:rsid w:val="00453FEC"/>
    <w:rsid w:val="00455127"/>
    <w:rsid w:val="004557C8"/>
    <w:rsid w:val="00455E8B"/>
    <w:rsid w:val="00457344"/>
    <w:rsid w:val="004605D9"/>
    <w:rsid w:val="00461FF2"/>
    <w:rsid w:val="00463BF9"/>
    <w:rsid w:val="00464B37"/>
    <w:rsid w:val="0046630E"/>
    <w:rsid w:val="00466739"/>
    <w:rsid w:val="0046741E"/>
    <w:rsid w:val="00467D38"/>
    <w:rsid w:val="004719F4"/>
    <w:rsid w:val="004746B1"/>
    <w:rsid w:val="00475407"/>
    <w:rsid w:val="00476905"/>
    <w:rsid w:val="004770CE"/>
    <w:rsid w:val="004800A1"/>
    <w:rsid w:val="00480C3E"/>
    <w:rsid w:val="00482BCF"/>
    <w:rsid w:val="00482C3B"/>
    <w:rsid w:val="00482E6F"/>
    <w:rsid w:val="00483876"/>
    <w:rsid w:val="004838A1"/>
    <w:rsid w:val="00483901"/>
    <w:rsid w:val="0048391A"/>
    <w:rsid w:val="00483CB5"/>
    <w:rsid w:val="00484820"/>
    <w:rsid w:val="00484C42"/>
    <w:rsid w:val="00484ECD"/>
    <w:rsid w:val="00485162"/>
    <w:rsid w:val="004867C5"/>
    <w:rsid w:val="00486EF9"/>
    <w:rsid w:val="004873D2"/>
    <w:rsid w:val="00487D39"/>
    <w:rsid w:val="00487DA3"/>
    <w:rsid w:val="00490334"/>
    <w:rsid w:val="004906BA"/>
    <w:rsid w:val="004920E2"/>
    <w:rsid w:val="00492187"/>
    <w:rsid w:val="0049314B"/>
    <w:rsid w:val="0049322B"/>
    <w:rsid w:val="004939B5"/>
    <w:rsid w:val="0049457A"/>
    <w:rsid w:val="00494AB7"/>
    <w:rsid w:val="00497F08"/>
    <w:rsid w:val="004A0243"/>
    <w:rsid w:val="004A0864"/>
    <w:rsid w:val="004A0DEB"/>
    <w:rsid w:val="004A3257"/>
    <w:rsid w:val="004A380B"/>
    <w:rsid w:val="004A4BB1"/>
    <w:rsid w:val="004A5996"/>
    <w:rsid w:val="004A70DE"/>
    <w:rsid w:val="004B0171"/>
    <w:rsid w:val="004B16F8"/>
    <w:rsid w:val="004B1E73"/>
    <w:rsid w:val="004B1EF2"/>
    <w:rsid w:val="004B223E"/>
    <w:rsid w:val="004B31F0"/>
    <w:rsid w:val="004B32FE"/>
    <w:rsid w:val="004B3A25"/>
    <w:rsid w:val="004B3E8F"/>
    <w:rsid w:val="004B48C7"/>
    <w:rsid w:val="004B4BF4"/>
    <w:rsid w:val="004B5FBA"/>
    <w:rsid w:val="004B6D0F"/>
    <w:rsid w:val="004B7065"/>
    <w:rsid w:val="004B735D"/>
    <w:rsid w:val="004B7664"/>
    <w:rsid w:val="004B78D2"/>
    <w:rsid w:val="004C178F"/>
    <w:rsid w:val="004C2CB8"/>
    <w:rsid w:val="004C2DF4"/>
    <w:rsid w:val="004C3862"/>
    <w:rsid w:val="004C3ACB"/>
    <w:rsid w:val="004C4F04"/>
    <w:rsid w:val="004C55A9"/>
    <w:rsid w:val="004C5A90"/>
    <w:rsid w:val="004C6031"/>
    <w:rsid w:val="004C63AD"/>
    <w:rsid w:val="004C7B2F"/>
    <w:rsid w:val="004D0642"/>
    <w:rsid w:val="004D1514"/>
    <w:rsid w:val="004D1638"/>
    <w:rsid w:val="004D189A"/>
    <w:rsid w:val="004D1F56"/>
    <w:rsid w:val="004D2025"/>
    <w:rsid w:val="004D3173"/>
    <w:rsid w:val="004D3F47"/>
    <w:rsid w:val="004D498C"/>
    <w:rsid w:val="004D4FD5"/>
    <w:rsid w:val="004D5263"/>
    <w:rsid w:val="004D6303"/>
    <w:rsid w:val="004E05B7"/>
    <w:rsid w:val="004E0976"/>
    <w:rsid w:val="004E112E"/>
    <w:rsid w:val="004E4028"/>
    <w:rsid w:val="004E4541"/>
    <w:rsid w:val="004E45E5"/>
    <w:rsid w:val="004E5665"/>
    <w:rsid w:val="004E5CB7"/>
    <w:rsid w:val="004E6F43"/>
    <w:rsid w:val="004F0563"/>
    <w:rsid w:val="004F08E9"/>
    <w:rsid w:val="004F0EB7"/>
    <w:rsid w:val="004F0F88"/>
    <w:rsid w:val="004F20CE"/>
    <w:rsid w:val="004F49FA"/>
    <w:rsid w:val="004F5397"/>
    <w:rsid w:val="004F5649"/>
    <w:rsid w:val="004F67BD"/>
    <w:rsid w:val="00500C0E"/>
    <w:rsid w:val="00505AE9"/>
    <w:rsid w:val="00505BDB"/>
    <w:rsid w:val="00505C06"/>
    <w:rsid w:val="0050729B"/>
    <w:rsid w:val="0050744E"/>
    <w:rsid w:val="00510FB7"/>
    <w:rsid w:val="005112FC"/>
    <w:rsid w:val="0051214B"/>
    <w:rsid w:val="005122A3"/>
    <w:rsid w:val="00513A82"/>
    <w:rsid w:val="0051474A"/>
    <w:rsid w:val="005147D1"/>
    <w:rsid w:val="005148C1"/>
    <w:rsid w:val="00514CBF"/>
    <w:rsid w:val="00515129"/>
    <w:rsid w:val="005157D4"/>
    <w:rsid w:val="00517E5E"/>
    <w:rsid w:val="00517FC6"/>
    <w:rsid w:val="005213E3"/>
    <w:rsid w:val="00521674"/>
    <w:rsid w:val="005222D2"/>
    <w:rsid w:val="00522709"/>
    <w:rsid w:val="00523E7A"/>
    <w:rsid w:val="0052484A"/>
    <w:rsid w:val="00524E16"/>
    <w:rsid w:val="00525032"/>
    <w:rsid w:val="00525483"/>
    <w:rsid w:val="00525609"/>
    <w:rsid w:val="005259AF"/>
    <w:rsid w:val="00525BF2"/>
    <w:rsid w:val="00525E9E"/>
    <w:rsid w:val="0052606F"/>
    <w:rsid w:val="00526104"/>
    <w:rsid w:val="005262FD"/>
    <w:rsid w:val="005268F8"/>
    <w:rsid w:val="00527F9B"/>
    <w:rsid w:val="00531E33"/>
    <w:rsid w:val="005329D0"/>
    <w:rsid w:val="00532C47"/>
    <w:rsid w:val="0053310D"/>
    <w:rsid w:val="00535586"/>
    <w:rsid w:val="00536080"/>
    <w:rsid w:val="0053645D"/>
    <w:rsid w:val="005369A5"/>
    <w:rsid w:val="005372D7"/>
    <w:rsid w:val="005373A0"/>
    <w:rsid w:val="005374F2"/>
    <w:rsid w:val="00537B56"/>
    <w:rsid w:val="00542296"/>
    <w:rsid w:val="005428DA"/>
    <w:rsid w:val="00542966"/>
    <w:rsid w:val="00543042"/>
    <w:rsid w:val="00543834"/>
    <w:rsid w:val="005438A0"/>
    <w:rsid w:val="0054396D"/>
    <w:rsid w:val="00543F30"/>
    <w:rsid w:val="005448E5"/>
    <w:rsid w:val="00544936"/>
    <w:rsid w:val="0054530F"/>
    <w:rsid w:val="00547A6D"/>
    <w:rsid w:val="00547C1E"/>
    <w:rsid w:val="00550317"/>
    <w:rsid w:val="0055057B"/>
    <w:rsid w:val="00551459"/>
    <w:rsid w:val="0055146D"/>
    <w:rsid w:val="005516ED"/>
    <w:rsid w:val="00553878"/>
    <w:rsid w:val="00553E21"/>
    <w:rsid w:val="005555E4"/>
    <w:rsid w:val="00555C24"/>
    <w:rsid w:val="00556588"/>
    <w:rsid w:val="0055786A"/>
    <w:rsid w:val="00560405"/>
    <w:rsid w:val="0056095C"/>
    <w:rsid w:val="005616E5"/>
    <w:rsid w:val="00562FB1"/>
    <w:rsid w:val="00563B33"/>
    <w:rsid w:val="0056450A"/>
    <w:rsid w:val="00564683"/>
    <w:rsid w:val="00565B91"/>
    <w:rsid w:val="00565C08"/>
    <w:rsid w:val="005666FF"/>
    <w:rsid w:val="00566A1D"/>
    <w:rsid w:val="005672DE"/>
    <w:rsid w:val="00567FBE"/>
    <w:rsid w:val="00567FDC"/>
    <w:rsid w:val="005702AE"/>
    <w:rsid w:val="00570F71"/>
    <w:rsid w:val="005711A8"/>
    <w:rsid w:val="00571230"/>
    <w:rsid w:val="00571276"/>
    <w:rsid w:val="0057203D"/>
    <w:rsid w:val="0057227B"/>
    <w:rsid w:val="00572F18"/>
    <w:rsid w:val="00573F77"/>
    <w:rsid w:val="0057615D"/>
    <w:rsid w:val="0057775A"/>
    <w:rsid w:val="00581CA2"/>
    <w:rsid w:val="00581E43"/>
    <w:rsid w:val="00581EC3"/>
    <w:rsid w:val="005826A2"/>
    <w:rsid w:val="00582766"/>
    <w:rsid w:val="00583534"/>
    <w:rsid w:val="00583845"/>
    <w:rsid w:val="00583C44"/>
    <w:rsid w:val="00583D54"/>
    <w:rsid w:val="00584180"/>
    <w:rsid w:val="00585A60"/>
    <w:rsid w:val="005864CD"/>
    <w:rsid w:val="00586C2C"/>
    <w:rsid w:val="00587EA6"/>
    <w:rsid w:val="0059070F"/>
    <w:rsid w:val="00590ACE"/>
    <w:rsid w:val="00590AEC"/>
    <w:rsid w:val="0059173D"/>
    <w:rsid w:val="005918D0"/>
    <w:rsid w:val="00591F08"/>
    <w:rsid w:val="00591F2B"/>
    <w:rsid w:val="0059201F"/>
    <w:rsid w:val="00592EC2"/>
    <w:rsid w:val="00593ACA"/>
    <w:rsid w:val="0059651A"/>
    <w:rsid w:val="00596755"/>
    <w:rsid w:val="00596F24"/>
    <w:rsid w:val="005973A8"/>
    <w:rsid w:val="00597AAD"/>
    <w:rsid w:val="00597EEC"/>
    <w:rsid w:val="005A0469"/>
    <w:rsid w:val="005A10EB"/>
    <w:rsid w:val="005A1218"/>
    <w:rsid w:val="005A149F"/>
    <w:rsid w:val="005A16CC"/>
    <w:rsid w:val="005A3F17"/>
    <w:rsid w:val="005A4371"/>
    <w:rsid w:val="005A53FD"/>
    <w:rsid w:val="005A561A"/>
    <w:rsid w:val="005A5EAC"/>
    <w:rsid w:val="005A657F"/>
    <w:rsid w:val="005A6770"/>
    <w:rsid w:val="005A685A"/>
    <w:rsid w:val="005A72B2"/>
    <w:rsid w:val="005A7797"/>
    <w:rsid w:val="005A78CA"/>
    <w:rsid w:val="005B0241"/>
    <w:rsid w:val="005B02F3"/>
    <w:rsid w:val="005B04EF"/>
    <w:rsid w:val="005B05E3"/>
    <w:rsid w:val="005B114B"/>
    <w:rsid w:val="005B12E8"/>
    <w:rsid w:val="005B156B"/>
    <w:rsid w:val="005B1732"/>
    <w:rsid w:val="005B1CD8"/>
    <w:rsid w:val="005B21E2"/>
    <w:rsid w:val="005B2444"/>
    <w:rsid w:val="005B292A"/>
    <w:rsid w:val="005B2E97"/>
    <w:rsid w:val="005B41D8"/>
    <w:rsid w:val="005B55B5"/>
    <w:rsid w:val="005B5953"/>
    <w:rsid w:val="005B5EC6"/>
    <w:rsid w:val="005B724B"/>
    <w:rsid w:val="005B7A26"/>
    <w:rsid w:val="005B7DCB"/>
    <w:rsid w:val="005C045B"/>
    <w:rsid w:val="005C099A"/>
    <w:rsid w:val="005C114D"/>
    <w:rsid w:val="005C1C19"/>
    <w:rsid w:val="005C22AF"/>
    <w:rsid w:val="005C3BDD"/>
    <w:rsid w:val="005C3E7F"/>
    <w:rsid w:val="005C3FF7"/>
    <w:rsid w:val="005C4AD3"/>
    <w:rsid w:val="005C6801"/>
    <w:rsid w:val="005C749B"/>
    <w:rsid w:val="005C7785"/>
    <w:rsid w:val="005D2009"/>
    <w:rsid w:val="005D2C40"/>
    <w:rsid w:val="005D3A9A"/>
    <w:rsid w:val="005D3E53"/>
    <w:rsid w:val="005D48A0"/>
    <w:rsid w:val="005D4C09"/>
    <w:rsid w:val="005D6152"/>
    <w:rsid w:val="005D66AD"/>
    <w:rsid w:val="005D6A9D"/>
    <w:rsid w:val="005D7FC3"/>
    <w:rsid w:val="005E03F2"/>
    <w:rsid w:val="005E110D"/>
    <w:rsid w:val="005E20BC"/>
    <w:rsid w:val="005E221B"/>
    <w:rsid w:val="005E2667"/>
    <w:rsid w:val="005E2A9A"/>
    <w:rsid w:val="005E2DEE"/>
    <w:rsid w:val="005E3736"/>
    <w:rsid w:val="005E3B89"/>
    <w:rsid w:val="005E50AF"/>
    <w:rsid w:val="005E6489"/>
    <w:rsid w:val="005E64B4"/>
    <w:rsid w:val="005E6FD4"/>
    <w:rsid w:val="005E746A"/>
    <w:rsid w:val="005F0630"/>
    <w:rsid w:val="005F1A93"/>
    <w:rsid w:val="005F237E"/>
    <w:rsid w:val="005F5349"/>
    <w:rsid w:val="005F62E0"/>
    <w:rsid w:val="005F713D"/>
    <w:rsid w:val="005F7211"/>
    <w:rsid w:val="005F7E95"/>
    <w:rsid w:val="0060006D"/>
    <w:rsid w:val="00600A10"/>
    <w:rsid w:val="006013A2"/>
    <w:rsid w:val="00601984"/>
    <w:rsid w:val="006020DB"/>
    <w:rsid w:val="00602457"/>
    <w:rsid w:val="0060406F"/>
    <w:rsid w:val="006048AE"/>
    <w:rsid w:val="00604918"/>
    <w:rsid w:val="00605476"/>
    <w:rsid w:val="00607325"/>
    <w:rsid w:val="0060752E"/>
    <w:rsid w:val="00607676"/>
    <w:rsid w:val="006076F3"/>
    <w:rsid w:val="00607BAA"/>
    <w:rsid w:val="00607E46"/>
    <w:rsid w:val="00607F45"/>
    <w:rsid w:val="00610925"/>
    <w:rsid w:val="00611038"/>
    <w:rsid w:val="00611EA9"/>
    <w:rsid w:val="006130FA"/>
    <w:rsid w:val="006137DA"/>
    <w:rsid w:val="00613E53"/>
    <w:rsid w:val="00614B89"/>
    <w:rsid w:val="0061563B"/>
    <w:rsid w:val="00615EBF"/>
    <w:rsid w:val="006170BB"/>
    <w:rsid w:val="0061783D"/>
    <w:rsid w:val="0062072D"/>
    <w:rsid w:val="00620B80"/>
    <w:rsid w:val="00622BE4"/>
    <w:rsid w:val="00623592"/>
    <w:rsid w:val="0062421A"/>
    <w:rsid w:val="00624952"/>
    <w:rsid w:val="0062592C"/>
    <w:rsid w:val="00625BC8"/>
    <w:rsid w:val="0062631E"/>
    <w:rsid w:val="00626A92"/>
    <w:rsid w:val="00626D24"/>
    <w:rsid w:val="006276A7"/>
    <w:rsid w:val="006277BC"/>
    <w:rsid w:val="006319FE"/>
    <w:rsid w:val="00632576"/>
    <w:rsid w:val="00633252"/>
    <w:rsid w:val="00633F63"/>
    <w:rsid w:val="00634270"/>
    <w:rsid w:val="006357F7"/>
    <w:rsid w:val="006362DD"/>
    <w:rsid w:val="00637D22"/>
    <w:rsid w:val="006400BC"/>
    <w:rsid w:val="0064084D"/>
    <w:rsid w:val="006411DA"/>
    <w:rsid w:val="006416CE"/>
    <w:rsid w:val="00641DDA"/>
    <w:rsid w:val="00642673"/>
    <w:rsid w:val="0064450C"/>
    <w:rsid w:val="0064472A"/>
    <w:rsid w:val="00646BF0"/>
    <w:rsid w:val="00646F7B"/>
    <w:rsid w:val="006470AD"/>
    <w:rsid w:val="00647892"/>
    <w:rsid w:val="00647E15"/>
    <w:rsid w:val="0065083E"/>
    <w:rsid w:val="0065224B"/>
    <w:rsid w:val="00652A3C"/>
    <w:rsid w:val="00653829"/>
    <w:rsid w:val="00653CE0"/>
    <w:rsid w:val="006540BC"/>
    <w:rsid w:val="0065448D"/>
    <w:rsid w:val="006549F2"/>
    <w:rsid w:val="00654E51"/>
    <w:rsid w:val="006555D0"/>
    <w:rsid w:val="00655B95"/>
    <w:rsid w:val="006560B7"/>
    <w:rsid w:val="00656156"/>
    <w:rsid w:val="00657017"/>
    <w:rsid w:val="00657172"/>
    <w:rsid w:val="0065785B"/>
    <w:rsid w:val="00657BE3"/>
    <w:rsid w:val="00663FDB"/>
    <w:rsid w:val="006648BA"/>
    <w:rsid w:val="00664E81"/>
    <w:rsid w:val="00665353"/>
    <w:rsid w:val="006657A3"/>
    <w:rsid w:val="00666528"/>
    <w:rsid w:val="006666F8"/>
    <w:rsid w:val="006675E5"/>
    <w:rsid w:val="00670BAB"/>
    <w:rsid w:val="006724F1"/>
    <w:rsid w:val="00673099"/>
    <w:rsid w:val="00673C42"/>
    <w:rsid w:val="00673CDC"/>
    <w:rsid w:val="00674387"/>
    <w:rsid w:val="00674ADC"/>
    <w:rsid w:val="006752D2"/>
    <w:rsid w:val="006755C2"/>
    <w:rsid w:val="006765E6"/>
    <w:rsid w:val="0067661E"/>
    <w:rsid w:val="00677413"/>
    <w:rsid w:val="0067751F"/>
    <w:rsid w:val="00677782"/>
    <w:rsid w:val="00677E36"/>
    <w:rsid w:val="006809C8"/>
    <w:rsid w:val="00680C5C"/>
    <w:rsid w:val="0068195B"/>
    <w:rsid w:val="00681962"/>
    <w:rsid w:val="006824C5"/>
    <w:rsid w:val="00682EB3"/>
    <w:rsid w:val="00683346"/>
    <w:rsid w:val="0068410C"/>
    <w:rsid w:val="00684D30"/>
    <w:rsid w:val="006863D8"/>
    <w:rsid w:val="0068650B"/>
    <w:rsid w:val="006865C4"/>
    <w:rsid w:val="00687157"/>
    <w:rsid w:val="00690D0B"/>
    <w:rsid w:val="00690DF4"/>
    <w:rsid w:val="006911F6"/>
    <w:rsid w:val="00691332"/>
    <w:rsid w:val="006919B4"/>
    <w:rsid w:val="00692A48"/>
    <w:rsid w:val="00692CC3"/>
    <w:rsid w:val="00693BC4"/>
    <w:rsid w:val="00693DCA"/>
    <w:rsid w:val="00693FA4"/>
    <w:rsid w:val="00695898"/>
    <w:rsid w:val="00695930"/>
    <w:rsid w:val="00695FEF"/>
    <w:rsid w:val="00696303"/>
    <w:rsid w:val="006A0285"/>
    <w:rsid w:val="006A10E9"/>
    <w:rsid w:val="006A1DF5"/>
    <w:rsid w:val="006A2463"/>
    <w:rsid w:val="006A26D4"/>
    <w:rsid w:val="006A2E17"/>
    <w:rsid w:val="006A31AB"/>
    <w:rsid w:val="006A3C95"/>
    <w:rsid w:val="006A486A"/>
    <w:rsid w:val="006A5788"/>
    <w:rsid w:val="006A581D"/>
    <w:rsid w:val="006A730A"/>
    <w:rsid w:val="006A7957"/>
    <w:rsid w:val="006B0986"/>
    <w:rsid w:val="006B0C0F"/>
    <w:rsid w:val="006B0F5B"/>
    <w:rsid w:val="006B109D"/>
    <w:rsid w:val="006B1277"/>
    <w:rsid w:val="006B1C9F"/>
    <w:rsid w:val="006B2AE3"/>
    <w:rsid w:val="006B374C"/>
    <w:rsid w:val="006B389A"/>
    <w:rsid w:val="006B480E"/>
    <w:rsid w:val="006B4B2E"/>
    <w:rsid w:val="006B5A61"/>
    <w:rsid w:val="006B6176"/>
    <w:rsid w:val="006B6201"/>
    <w:rsid w:val="006B69C2"/>
    <w:rsid w:val="006B6EA0"/>
    <w:rsid w:val="006B6FF2"/>
    <w:rsid w:val="006C2302"/>
    <w:rsid w:val="006C2B05"/>
    <w:rsid w:val="006C2FBF"/>
    <w:rsid w:val="006C339F"/>
    <w:rsid w:val="006C39D3"/>
    <w:rsid w:val="006C4633"/>
    <w:rsid w:val="006C4AF9"/>
    <w:rsid w:val="006C5589"/>
    <w:rsid w:val="006C7613"/>
    <w:rsid w:val="006D00D0"/>
    <w:rsid w:val="006D0432"/>
    <w:rsid w:val="006D09DC"/>
    <w:rsid w:val="006D0D6F"/>
    <w:rsid w:val="006D11D6"/>
    <w:rsid w:val="006D18D9"/>
    <w:rsid w:val="006D30D6"/>
    <w:rsid w:val="006D34E2"/>
    <w:rsid w:val="006D5494"/>
    <w:rsid w:val="006D738B"/>
    <w:rsid w:val="006D7ED0"/>
    <w:rsid w:val="006D7ED7"/>
    <w:rsid w:val="006E120B"/>
    <w:rsid w:val="006E1543"/>
    <w:rsid w:val="006E1A2F"/>
    <w:rsid w:val="006E2AA9"/>
    <w:rsid w:val="006E34F8"/>
    <w:rsid w:val="006E4226"/>
    <w:rsid w:val="006E447E"/>
    <w:rsid w:val="006E5A34"/>
    <w:rsid w:val="006E5F28"/>
    <w:rsid w:val="006E65C3"/>
    <w:rsid w:val="006E697E"/>
    <w:rsid w:val="006E7C39"/>
    <w:rsid w:val="006F08EA"/>
    <w:rsid w:val="006F0F27"/>
    <w:rsid w:val="006F1883"/>
    <w:rsid w:val="006F2285"/>
    <w:rsid w:val="006F2987"/>
    <w:rsid w:val="006F2EB4"/>
    <w:rsid w:val="006F31EF"/>
    <w:rsid w:val="006F4F41"/>
    <w:rsid w:val="006F5EDC"/>
    <w:rsid w:val="006F6552"/>
    <w:rsid w:val="006F66C0"/>
    <w:rsid w:val="006F6905"/>
    <w:rsid w:val="006F694C"/>
    <w:rsid w:val="006F6E19"/>
    <w:rsid w:val="007009FF"/>
    <w:rsid w:val="00701009"/>
    <w:rsid w:val="007017C2"/>
    <w:rsid w:val="00701D1A"/>
    <w:rsid w:val="00703304"/>
    <w:rsid w:val="0070349B"/>
    <w:rsid w:val="00703862"/>
    <w:rsid w:val="00704FC3"/>
    <w:rsid w:val="00705334"/>
    <w:rsid w:val="00705389"/>
    <w:rsid w:val="00705A40"/>
    <w:rsid w:val="00706ACC"/>
    <w:rsid w:val="007079AC"/>
    <w:rsid w:val="00707C6B"/>
    <w:rsid w:val="0071020E"/>
    <w:rsid w:val="00710398"/>
    <w:rsid w:val="0071128D"/>
    <w:rsid w:val="007115F6"/>
    <w:rsid w:val="0071215B"/>
    <w:rsid w:val="007123BD"/>
    <w:rsid w:val="00712C6E"/>
    <w:rsid w:val="007131B6"/>
    <w:rsid w:val="007147D1"/>
    <w:rsid w:val="00715027"/>
    <w:rsid w:val="0071675B"/>
    <w:rsid w:val="00716ADB"/>
    <w:rsid w:val="00716CAB"/>
    <w:rsid w:val="00717626"/>
    <w:rsid w:val="00717E5C"/>
    <w:rsid w:val="00720A5C"/>
    <w:rsid w:val="0072292A"/>
    <w:rsid w:val="0072313E"/>
    <w:rsid w:val="0072329C"/>
    <w:rsid w:val="007234E1"/>
    <w:rsid w:val="00723AF8"/>
    <w:rsid w:val="0072483F"/>
    <w:rsid w:val="007262DC"/>
    <w:rsid w:val="00726385"/>
    <w:rsid w:val="007264FA"/>
    <w:rsid w:val="007269F6"/>
    <w:rsid w:val="00726CB4"/>
    <w:rsid w:val="00727C53"/>
    <w:rsid w:val="00730075"/>
    <w:rsid w:val="0073062C"/>
    <w:rsid w:val="00730D12"/>
    <w:rsid w:val="0073138A"/>
    <w:rsid w:val="007315BF"/>
    <w:rsid w:val="00732336"/>
    <w:rsid w:val="0073281F"/>
    <w:rsid w:val="0073483E"/>
    <w:rsid w:val="00735F3C"/>
    <w:rsid w:val="007370D3"/>
    <w:rsid w:val="00737579"/>
    <w:rsid w:val="0073794A"/>
    <w:rsid w:val="00740779"/>
    <w:rsid w:val="007408CA"/>
    <w:rsid w:val="0074090C"/>
    <w:rsid w:val="00740CAE"/>
    <w:rsid w:val="0074141F"/>
    <w:rsid w:val="00741D04"/>
    <w:rsid w:val="00741E4A"/>
    <w:rsid w:val="00741F79"/>
    <w:rsid w:val="00743CEB"/>
    <w:rsid w:val="00744601"/>
    <w:rsid w:val="00744B57"/>
    <w:rsid w:val="00745C68"/>
    <w:rsid w:val="0074655C"/>
    <w:rsid w:val="00746765"/>
    <w:rsid w:val="00746ADF"/>
    <w:rsid w:val="00747687"/>
    <w:rsid w:val="00750BCF"/>
    <w:rsid w:val="00750D6F"/>
    <w:rsid w:val="00751520"/>
    <w:rsid w:val="00751BC6"/>
    <w:rsid w:val="00752B00"/>
    <w:rsid w:val="007538ED"/>
    <w:rsid w:val="00754066"/>
    <w:rsid w:val="007545CE"/>
    <w:rsid w:val="0075486E"/>
    <w:rsid w:val="00755471"/>
    <w:rsid w:val="00755930"/>
    <w:rsid w:val="00755EE2"/>
    <w:rsid w:val="00757534"/>
    <w:rsid w:val="007576D9"/>
    <w:rsid w:val="007576E4"/>
    <w:rsid w:val="007577ED"/>
    <w:rsid w:val="00760169"/>
    <w:rsid w:val="007604FE"/>
    <w:rsid w:val="00760B12"/>
    <w:rsid w:val="00761916"/>
    <w:rsid w:val="00761989"/>
    <w:rsid w:val="00761C04"/>
    <w:rsid w:val="00761C3B"/>
    <w:rsid w:val="00762A7A"/>
    <w:rsid w:val="00764E13"/>
    <w:rsid w:val="007652F2"/>
    <w:rsid w:val="00766637"/>
    <w:rsid w:val="0076781E"/>
    <w:rsid w:val="00770C7D"/>
    <w:rsid w:val="00771E3F"/>
    <w:rsid w:val="0077243D"/>
    <w:rsid w:val="00772F74"/>
    <w:rsid w:val="0077417A"/>
    <w:rsid w:val="0077453B"/>
    <w:rsid w:val="00775274"/>
    <w:rsid w:val="007753BD"/>
    <w:rsid w:val="007766CE"/>
    <w:rsid w:val="007768DC"/>
    <w:rsid w:val="0077749C"/>
    <w:rsid w:val="00781771"/>
    <w:rsid w:val="007817B1"/>
    <w:rsid w:val="00782D2C"/>
    <w:rsid w:val="00783BD6"/>
    <w:rsid w:val="007859DF"/>
    <w:rsid w:val="00785D17"/>
    <w:rsid w:val="0078629E"/>
    <w:rsid w:val="00786353"/>
    <w:rsid w:val="0078652A"/>
    <w:rsid w:val="0078669B"/>
    <w:rsid w:val="007876A5"/>
    <w:rsid w:val="00787948"/>
    <w:rsid w:val="007902B3"/>
    <w:rsid w:val="00790E61"/>
    <w:rsid w:val="00791D2B"/>
    <w:rsid w:val="00792657"/>
    <w:rsid w:val="00793509"/>
    <w:rsid w:val="00793DB6"/>
    <w:rsid w:val="00794CC8"/>
    <w:rsid w:val="00795215"/>
    <w:rsid w:val="00795269"/>
    <w:rsid w:val="007957E1"/>
    <w:rsid w:val="00795D98"/>
    <w:rsid w:val="00795DBE"/>
    <w:rsid w:val="0079693E"/>
    <w:rsid w:val="00796E6C"/>
    <w:rsid w:val="00796EAE"/>
    <w:rsid w:val="0079790C"/>
    <w:rsid w:val="007A0134"/>
    <w:rsid w:val="007A05A4"/>
    <w:rsid w:val="007A0F99"/>
    <w:rsid w:val="007A14A9"/>
    <w:rsid w:val="007A17FD"/>
    <w:rsid w:val="007A4B06"/>
    <w:rsid w:val="007A4BD2"/>
    <w:rsid w:val="007A5829"/>
    <w:rsid w:val="007A6C66"/>
    <w:rsid w:val="007B0280"/>
    <w:rsid w:val="007B0330"/>
    <w:rsid w:val="007B2071"/>
    <w:rsid w:val="007B21B2"/>
    <w:rsid w:val="007B381B"/>
    <w:rsid w:val="007B544E"/>
    <w:rsid w:val="007B6124"/>
    <w:rsid w:val="007B762B"/>
    <w:rsid w:val="007B7971"/>
    <w:rsid w:val="007C03D6"/>
    <w:rsid w:val="007C061E"/>
    <w:rsid w:val="007C0EA6"/>
    <w:rsid w:val="007C230C"/>
    <w:rsid w:val="007C3E19"/>
    <w:rsid w:val="007C3EA1"/>
    <w:rsid w:val="007C4195"/>
    <w:rsid w:val="007C41B7"/>
    <w:rsid w:val="007C695E"/>
    <w:rsid w:val="007C78DA"/>
    <w:rsid w:val="007D12A8"/>
    <w:rsid w:val="007D12FC"/>
    <w:rsid w:val="007D18F3"/>
    <w:rsid w:val="007D289E"/>
    <w:rsid w:val="007D28DE"/>
    <w:rsid w:val="007D3FD0"/>
    <w:rsid w:val="007D569E"/>
    <w:rsid w:val="007D5A6A"/>
    <w:rsid w:val="007D5CEC"/>
    <w:rsid w:val="007D5F08"/>
    <w:rsid w:val="007D607F"/>
    <w:rsid w:val="007D6A7A"/>
    <w:rsid w:val="007D6A9E"/>
    <w:rsid w:val="007D6F4F"/>
    <w:rsid w:val="007E0050"/>
    <w:rsid w:val="007E0A98"/>
    <w:rsid w:val="007E0B02"/>
    <w:rsid w:val="007E33EC"/>
    <w:rsid w:val="007E418E"/>
    <w:rsid w:val="007E4492"/>
    <w:rsid w:val="007E4B78"/>
    <w:rsid w:val="007E594E"/>
    <w:rsid w:val="007E5B1E"/>
    <w:rsid w:val="007E5BCA"/>
    <w:rsid w:val="007E5D7B"/>
    <w:rsid w:val="007E62AB"/>
    <w:rsid w:val="007F036C"/>
    <w:rsid w:val="007F0BCC"/>
    <w:rsid w:val="007F1E31"/>
    <w:rsid w:val="007F277A"/>
    <w:rsid w:val="007F3254"/>
    <w:rsid w:val="007F32E8"/>
    <w:rsid w:val="007F458B"/>
    <w:rsid w:val="007F4B0B"/>
    <w:rsid w:val="007F4F5F"/>
    <w:rsid w:val="007F504E"/>
    <w:rsid w:val="007F583C"/>
    <w:rsid w:val="007F62C4"/>
    <w:rsid w:val="007F65F0"/>
    <w:rsid w:val="007F6B4B"/>
    <w:rsid w:val="007F6F05"/>
    <w:rsid w:val="007F6F2D"/>
    <w:rsid w:val="007F769C"/>
    <w:rsid w:val="007F7924"/>
    <w:rsid w:val="007F7AED"/>
    <w:rsid w:val="007F7D52"/>
    <w:rsid w:val="00801C19"/>
    <w:rsid w:val="00801EEB"/>
    <w:rsid w:val="00802497"/>
    <w:rsid w:val="00802E1D"/>
    <w:rsid w:val="00804D32"/>
    <w:rsid w:val="00804E74"/>
    <w:rsid w:val="0080692C"/>
    <w:rsid w:val="008107D1"/>
    <w:rsid w:val="0081257D"/>
    <w:rsid w:val="00812CE2"/>
    <w:rsid w:val="0081428D"/>
    <w:rsid w:val="008152FA"/>
    <w:rsid w:val="00816441"/>
    <w:rsid w:val="00816B22"/>
    <w:rsid w:val="00816DB2"/>
    <w:rsid w:val="00816EE1"/>
    <w:rsid w:val="00817253"/>
    <w:rsid w:val="00817D2B"/>
    <w:rsid w:val="00817FE5"/>
    <w:rsid w:val="00820653"/>
    <w:rsid w:val="00820828"/>
    <w:rsid w:val="00821A81"/>
    <w:rsid w:val="00821D89"/>
    <w:rsid w:val="00822A4F"/>
    <w:rsid w:val="00823EEC"/>
    <w:rsid w:val="00823F7C"/>
    <w:rsid w:val="008249B0"/>
    <w:rsid w:val="008252A7"/>
    <w:rsid w:val="008263D2"/>
    <w:rsid w:val="00826428"/>
    <w:rsid w:val="0082642D"/>
    <w:rsid w:val="008267A2"/>
    <w:rsid w:val="0082767D"/>
    <w:rsid w:val="008276A0"/>
    <w:rsid w:val="008303D8"/>
    <w:rsid w:val="0083114A"/>
    <w:rsid w:val="00831629"/>
    <w:rsid w:val="00831C5D"/>
    <w:rsid w:val="00832BA3"/>
    <w:rsid w:val="00833D78"/>
    <w:rsid w:val="00834D0A"/>
    <w:rsid w:val="0083598A"/>
    <w:rsid w:val="0083617D"/>
    <w:rsid w:val="00836B7E"/>
    <w:rsid w:val="00837405"/>
    <w:rsid w:val="00837D03"/>
    <w:rsid w:val="00837D27"/>
    <w:rsid w:val="00837DD0"/>
    <w:rsid w:val="0084018E"/>
    <w:rsid w:val="008429A8"/>
    <w:rsid w:val="008434E1"/>
    <w:rsid w:val="008455A2"/>
    <w:rsid w:val="00846294"/>
    <w:rsid w:val="00846700"/>
    <w:rsid w:val="00847713"/>
    <w:rsid w:val="00847C3D"/>
    <w:rsid w:val="008500BD"/>
    <w:rsid w:val="0085051B"/>
    <w:rsid w:val="00851830"/>
    <w:rsid w:val="00851EBC"/>
    <w:rsid w:val="00852237"/>
    <w:rsid w:val="008529A8"/>
    <w:rsid w:val="00852E1F"/>
    <w:rsid w:val="00853904"/>
    <w:rsid w:val="00854BCA"/>
    <w:rsid w:val="00855834"/>
    <w:rsid w:val="0085685C"/>
    <w:rsid w:val="008605B3"/>
    <w:rsid w:val="0086146D"/>
    <w:rsid w:val="00861DCC"/>
    <w:rsid w:val="008626D4"/>
    <w:rsid w:val="00864478"/>
    <w:rsid w:val="00864E80"/>
    <w:rsid w:val="00867569"/>
    <w:rsid w:val="008705D9"/>
    <w:rsid w:val="00870650"/>
    <w:rsid w:val="008723D0"/>
    <w:rsid w:val="008729F0"/>
    <w:rsid w:val="008740F1"/>
    <w:rsid w:val="00877538"/>
    <w:rsid w:val="00877741"/>
    <w:rsid w:val="00877B2D"/>
    <w:rsid w:val="00877B97"/>
    <w:rsid w:val="00877FF4"/>
    <w:rsid w:val="008810AA"/>
    <w:rsid w:val="00882D37"/>
    <w:rsid w:val="00882EC0"/>
    <w:rsid w:val="00883EDB"/>
    <w:rsid w:val="00884A54"/>
    <w:rsid w:val="008866D5"/>
    <w:rsid w:val="00887010"/>
    <w:rsid w:val="008901A8"/>
    <w:rsid w:val="00890FB1"/>
    <w:rsid w:val="008911F9"/>
    <w:rsid w:val="00891C22"/>
    <w:rsid w:val="00892587"/>
    <w:rsid w:val="00892AB3"/>
    <w:rsid w:val="00892BD5"/>
    <w:rsid w:val="008933BE"/>
    <w:rsid w:val="00894274"/>
    <w:rsid w:val="008949DD"/>
    <w:rsid w:val="00895194"/>
    <w:rsid w:val="00896B5B"/>
    <w:rsid w:val="00896CB4"/>
    <w:rsid w:val="0089712B"/>
    <w:rsid w:val="008978CF"/>
    <w:rsid w:val="008978D0"/>
    <w:rsid w:val="00897DEE"/>
    <w:rsid w:val="008A1091"/>
    <w:rsid w:val="008A14A6"/>
    <w:rsid w:val="008A1E00"/>
    <w:rsid w:val="008A2D28"/>
    <w:rsid w:val="008A3A47"/>
    <w:rsid w:val="008A52D2"/>
    <w:rsid w:val="008A5DD0"/>
    <w:rsid w:val="008A6580"/>
    <w:rsid w:val="008A69EB"/>
    <w:rsid w:val="008A6C5B"/>
    <w:rsid w:val="008B0BBD"/>
    <w:rsid w:val="008B2326"/>
    <w:rsid w:val="008B25D1"/>
    <w:rsid w:val="008B2DF8"/>
    <w:rsid w:val="008B3EF2"/>
    <w:rsid w:val="008B462B"/>
    <w:rsid w:val="008B4704"/>
    <w:rsid w:val="008B523C"/>
    <w:rsid w:val="008B673D"/>
    <w:rsid w:val="008B6AAF"/>
    <w:rsid w:val="008B6B1F"/>
    <w:rsid w:val="008B6C83"/>
    <w:rsid w:val="008C02AF"/>
    <w:rsid w:val="008C0C4D"/>
    <w:rsid w:val="008C0C69"/>
    <w:rsid w:val="008C1534"/>
    <w:rsid w:val="008C1A07"/>
    <w:rsid w:val="008C21D1"/>
    <w:rsid w:val="008C2296"/>
    <w:rsid w:val="008C3A55"/>
    <w:rsid w:val="008C5992"/>
    <w:rsid w:val="008C63CF"/>
    <w:rsid w:val="008C6583"/>
    <w:rsid w:val="008D155F"/>
    <w:rsid w:val="008D2529"/>
    <w:rsid w:val="008D2C49"/>
    <w:rsid w:val="008D30B2"/>
    <w:rsid w:val="008D3287"/>
    <w:rsid w:val="008D3C32"/>
    <w:rsid w:val="008D41C3"/>
    <w:rsid w:val="008D4316"/>
    <w:rsid w:val="008D4A9E"/>
    <w:rsid w:val="008D4E22"/>
    <w:rsid w:val="008D5563"/>
    <w:rsid w:val="008D57EC"/>
    <w:rsid w:val="008D5BE1"/>
    <w:rsid w:val="008D67EE"/>
    <w:rsid w:val="008D6B20"/>
    <w:rsid w:val="008D78DB"/>
    <w:rsid w:val="008E02E2"/>
    <w:rsid w:val="008E0B3A"/>
    <w:rsid w:val="008E0C94"/>
    <w:rsid w:val="008E1A0E"/>
    <w:rsid w:val="008E1A5F"/>
    <w:rsid w:val="008E2022"/>
    <w:rsid w:val="008E35A6"/>
    <w:rsid w:val="008E3F87"/>
    <w:rsid w:val="008E4A31"/>
    <w:rsid w:val="008E4F8C"/>
    <w:rsid w:val="008E5A04"/>
    <w:rsid w:val="008E5FEC"/>
    <w:rsid w:val="008E6546"/>
    <w:rsid w:val="008E74B0"/>
    <w:rsid w:val="008E7578"/>
    <w:rsid w:val="008F001D"/>
    <w:rsid w:val="008F026C"/>
    <w:rsid w:val="008F06C2"/>
    <w:rsid w:val="008F1874"/>
    <w:rsid w:val="008F2BD6"/>
    <w:rsid w:val="008F3931"/>
    <w:rsid w:val="008F47BE"/>
    <w:rsid w:val="008F4980"/>
    <w:rsid w:val="008F4B9A"/>
    <w:rsid w:val="008F51FE"/>
    <w:rsid w:val="008F6CCA"/>
    <w:rsid w:val="008F7293"/>
    <w:rsid w:val="008F7552"/>
    <w:rsid w:val="008F7E88"/>
    <w:rsid w:val="008F7F31"/>
    <w:rsid w:val="009002F9"/>
    <w:rsid w:val="009009AD"/>
    <w:rsid w:val="00901C5A"/>
    <w:rsid w:val="00901DDF"/>
    <w:rsid w:val="00903C67"/>
    <w:rsid w:val="00903E55"/>
    <w:rsid w:val="00903F08"/>
    <w:rsid w:val="00905030"/>
    <w:rsid w:val="00905057"/>
    <w:rsid w:val="009066CD"/>
    <w:rsid w:val="00907022"/>
    <w:rsid w:val="009073C3"/>
    <w:rsid w:val="00911172"/>
    <w:rsid w:val="009111D1"/>
    <w:rsid w:val="00911729"/>
    <w:rsid w:val="00912D06"/>
    <w:rsid w:val="00912F43"/>
    <w:rsid w:val="00913294"/>
    <w:rsid w:val="00914CA0"/>
    <w:rsid w:val="0091519E"/>
    <w:rsid w:val="009161DA"/>
    <w:rsid w:val="00917150"/>
    <w:rsid w:val="00917C2B"/>
    <w:rsid w:val="00920052"/>
    <w:rsid w:val="00920DB8"/>
    <w:rsid w:val="0092382C"/>
    <w:rsid w:val="0092516B"/>
    <w:rsid w:val="00925D1F"/>
    <w:rsid w:val="00926405"/>
    <w:rsid w:val="00926B8D"/>
    <w:rsid w:val="00926EEF"/>
    <w:rsid w:val="009273A4"/>
    <w:rsid w:val="009274ED"/>
    <w:rsid w:val="00927FEF"/>
    <w:rsid w:val="0093166D"/>
    <w:rsid w:val="009316F3"/>
    <w:rsid w:val="0093180D"/>
    <w:rsid w:val="009323E0"/>
    <w:rsid w:val="00932648"/>
    <w:rsid w:val="009326FA"/>
    <w:rsid w:val="009333D7"/>
    <w:rsid w:val="009338A4"/>
    <w:rsid w:val="00933FCE"/>
    <w:rsid w:val="00934451"/>
    <w:rsid w:val="00934793"/>
    <w:rsid w:val="00935708"/>
    <w:rsid w:val="009359BB"/>
    <w:rsid w:val="00935AE5"/>
    <w:rsid w:val="00937D30"/>
    <w:rsid w:val="0094196C"/>
    <w:rsid w:val="00942B34"/>
    <w:rsid w:val="00942B7E"/>
    <w:rsid w:val="00942DD6"/>
    <w:rsid w:val="00943157"/>
    <w:rsid w:val="00943390"/>
    <w:rsid w:val="009444A9"/>
    <w:rsid w:val="009445A2"/>
    <w:rsid w:val="009452A1"/>
    <w:rsid w:val="00945733"/>
    <w:rsid w:val="00946F7E"/>
    <w:rsid w:val="0094763C"/>
    <w:rsid w:val="00950016"/>
    <w:rsid w:val="0095088E"/>
    <w:rsid w:val="00950F6B"/>
    <w:rsid w:val="00951654"/>
    <w:rsid w:val="00951A85"/>
    <w:rsid w:val="0095347B"/>
    <w:rsid w:val="00953ECE"/>
    <w:rsid w:val="009543F1"/>
    <w:rsid w:val="009547FA"/>
    <w:rsid w:val="00954CB1"/>
    <w:rsid w:val="00956DEE"/>
    <w:rsid w:val="00957664"/>
    <w:rsid w:val="00957935"/>
    <w:rsid w:val="009605AB"/>
    <w:rsid w:val="00962272"/>
    <w:rsid w:val="00962283"/>
    <w:rsid w:val="009632C3"/>
    <w:rsid w:val="009636C6"/>
    <w:rsid w:val="00963817"/>
    <w:rsid w:val="00963CDC"/>
    <w:rsid w:val="00965818"/>
    <w:rsid w:val="009658E2"/>
    <w:rsid w:val="009662AA"/>
    <w:rsid w:val="009663EF"/>
    <w:rsid w:val="0096686E"/>
    <w:rsid w:val="00970E2B"/>
    <w:rsid w:val="00971367"/>
    <w:rsid w:val="009716E9"/>
    <w:rsid w:val="00971AF7"/>
    <w:rsid w:val="00971EC0"/>
    <w:rsid w:val="00973038"/>
    <w:rsid w:val="00974BAA"/>
    <w:rsid w:val="009755BF"/>
    <w:rsid w:val="00975BC4"/>
    <w:rsid w:val="00975DF1"/>
    <w:rsid w:val="00976FA5"/>
    <w:rsid w:val="00980316"/>
    <w:rsid w:val="009815D1"/>
    <w:rsid w:val="00983B23"/>
    <w:rsid w:val="00984126"/>
    <w:rsid w:val="00987C81"/>
    <w:rsid w:val="00991210"/>
    <w:rsid w:val="00991862"/>
    <w:rsid w:val="00992585"/>
    <w:rsid w:val="00993DFC"/>
    <w:rsid w:val="009948F5"/>
    <w:rsid w:val="00995D3E"/>
    <w:rsid w:val="00996339"/>
    <w:rsid w:val="009964FB"/>
    <w:rsid w:val="00997E0F"/>
    <w:rsid w:val="00997E6B"/>
    <w:rsid w:val="009A0782"/>
    <w:rsid w:val="009A07E5"/>
    <w:rsid w:val="009A11DB"/>
    <w:rsid w:val="009A28E9"/>
    <w:rsid w:val="009A3C40"/>
    <w:rsid w:val="009A3FE5"/>
    <w:rsid w:val="009A51FC"/>
    <w:rsid w:val="009A6080"/>
    <w:rsid w:val="009A6288"/>
    <w:rsid w:val="009A6AD4"/>
    <w:rsid w:val="009A6B24"/>
    <w:rsid w:val="009A76F1"/>
    <w:rsid w:val="009A7ED4"/>
    <w:rsid w:val="009B0460"/>
    <w:rsid w:val="009B161D"/>
    <w:rsid w:val="009B1A1B"/>
    <w:rsid w:val="009B2EA4"/>
    <w:rsid w:val="009B3134"/>
    <w:rsid w:val="009B38EB"/>
    <w:rsid w:val="009B46EA"/>
    <w:rsid w:val="009B5A07"/>
    <w:rsid w:val="009B60BD"/>
    <w:rsid w:val="009B6984"/>
    <w:rsid w:val="009B72CC"/>
    <w:rsid w:val="009B7AB5"/>
    <w:rsid w:val="009C0100"/>
    <w:rsid w:val="009C05A4"/>
    <w:rsid w:val="009C0D36"/>
    <w:rsid w:val="009C106D"/>
    <w:rsid w:val="009C18F5"/>
    <w:rsid w:val="009C26CD"/>
    <w:rsid w:val="009C36DD"/>
    <w:rsid w:val="009C4A24"/>
    <w:rsid w:val="009C5118"/>
    <w:rsid w:val="009C5772"/>
    <w:rsid w:val="009C5D9F"/>
    <w:rsid w:val="009C61D1"/>
    <w:rsid w:val="009C65CE"/>
    <w:rsid w:val="009C6977"/>
    <w:rsid w:val="009C6C6B"/>
    <w:rsid w:val="009C74CA"/>
    <w:rsid w:val="009C754F"/>
    <w:rsid w:val="009C7702"/>
    <w:rsid w:val="009C7BBD"/>
    <w:rsid w:val="009D0C4C"/>
    <w:rsid w:val="009D1215"/>
    <w:rsid w:val="009D1440"/>
    <w:rsid w:val="009D29A1"/>
    <w:rsid w:val="009D2F80"/>
    <w:rsid w:val="009D63E2"/>
    <w:rsid w:val="009D6BD3"/>
    <w:rsid w:val="009D7531"/>
    <w:rsid w:val="009D78A6"/>
    <w:rsid w:val="009D7DC8"/>
    <w:rsid w:val="009E25F3"/>
    <w:rsid w:val="009E298C"/>
    <w:rsid w:val="009E2A2A"/>
    <w:rsid w:val="009E2DBB"/>
    <w:rsid w:val="009E30A4"/>
    <w:rsid w:val="009E31C4"/>
    <w:rsid w:val="009E32B5"/>
    <w:rsid w:val="009E32BD"/>
    <w:rsid w:val="009E3686"/>
    <w:rsid w:val="009E4297"/>
    <w:rsid w:val="009E530B"/>
    <w:rsid w:val="009E5A38"/>
    <w:rsid w:val="009F03CA"/>
    <w:rsid w:val="009F0A8D"/>
    <w:rsid w:val="009F0B03"/>
    <w:rsid w:val="009F0CFC"/>
    <w:rsid w:val="009F1021"/>
    <w:rsid w:val="009F1D7B"/>
    <w:rsid w:val="009F2E8A"/>
    <w:rsid w:val="009F30A3"/>
    <w:rsid w:val="009F4D51"/>
    <w:rsid w:val="009F5181"/>
    <w:rsid w:val="009F688F"/>
    <w:rsid w:val="009F6946"/>
    <w:rsid w:val="009F7914"/>
    <w:rsid w:val="009F7BDD"/>
    <w:rsid w:val="009F7C72"/>
    <w:rsid w:val="00A00013"/>
    <w:rsid w:val="00A001B0"/>
    <w:rsid w:val="00A00C65"/>
    <w:rsid w:val="00A00C8F"/>
    <w:rsid w:val="00A0115C"/>
    <w:rsid w:val="00A0132C"/>
    <w:rsid w:val="00A01D62"/>
    <w:rsid w:val="00A01FA0"/>
    <w:rsid w:val="00A03998"/>
    <w:rsid w:val="00A0443D"/>
    <w:rsid w:val="00A0470D"/>
    <w:rsid w:val="00A04AF0"/>
    <w:rsid w:val="00A05911"/>
    <w:rsid w:val="00A06AF9"/>
    <w:rsid w:val="00A06E8A"/>
    <w:rsid w:val="00A06F83"/>
    <w:rsid w:val="00A07E62"/>
    <w:rsid w:val="00A101A0"/>
    <w:rsid w:val="00A107E5"/>
    <w:rsid w:val="00A11077"/>
    <w:rsid w:val="00A11675"/>
    <w:rsid w:val="00A117D3"/>
    <w:rsid w:val="00A11EFF"/>
    <w:rsid w:val="00A1267C"/>
    <w:rsid w:val="00A12745"/>
    <w:rsid w:val="00A14DD2"/>
    <w:rsid w:val="00A1511C"/>
    <w:rsid w:val="00A15545"/>
    <w:rsid w:val="00A158F2"/>
    <w:rsid w:val="00A15FAB"/>
    <w:rsid w:val="00A161BA"/>
    <w:rsid w:val="00A16E3B"/>
    <w:rsid w:val="00A17654"/>
    <w:rsid w:val="00A17A94"/>
    <w:rsid w:val="00A17C64"/>
    <w:rsid w:val="00A20092"/>
    <w:rsid w:val="00A2026A"/>
    <w:rsid w:val="00A207E2"/>
    <w:rsid w:val="00A2086D"/>
    <w:rsid w:val="00A21DB1"/>
    <w:rsid w:val="00A230BC"/>
    <w:rsid w:val="00A23310"/>
    <w:rsid w:val="00A23770"/>
    <w:rsid w:val="00A244E6"/>
    <w:rsid w:val="00A252FD"/>
    <w:rsid w:val="00A27136"/>
    <w:rsid w:val="00A30F1F"/>
    <w:rsid w:val="00A32504"/>
    <w:rsid w:val="00A32F48"/>
    <w:rsid w:val="00A33BDE"/>
    <w:rsid w:val="00A36369"/>
    <w:rsid w:val="00A37230"/>
    <w:rsid w:val="00A40E23"/>
    <w:rsid w:val="00A41664"/>
    <w:rsid w:val="00A43456"/>
    <w:rsid w:val="00A43D93"/>
    <w:rsid w:val="00A44D2D"/>
    <w:rsid w:val="00A44D7C"/>
    <w:rsid w:val="00A457AA"/>
    <w:rsid w:val="00A45A3D"/>
    <w:rsid w:val="00A45C0F"/>
    <w:rsid w:val="00A46430"/>
    <w:rsid w:val="00A465D4"/>
    <w:rsid w:val="00A50C06"/>
    <w:rsid w:val="00A52521"/>
    <w:rsid w:val="00A5297E"/>
    <w:rsid w:val="00A52F9E"/>
    <w:rsid w:val="00A539F8"/>
    <w:rsid w:val="00A55519"/>
    <w:rsid w:val="00A55FB4"/>
    <w:rsid w:val="00A5712B"/>
    <w:rsid w:val="00A57497"/>
    <w:rsid w:val="00A57F2D"/>
    <w:rsid w:val="00A61FB8"/>
    <w:rsid w:val="00A64228"/>
    <w:rsid w:val="00A64A97"/>
    <w:rsid w:val="00A64E03"/>
    <w:rsid w:val="00A65E48"/>
    <w:rsid w:val="00A66A4E"/>
    <w:rsid w:val="00A704D0"/>
    <w:rsid w:val="00A72FE1"/>
    <w:rsid w:val="00A73A11"/>
    <w:rsid w:val="00A73CE8"/>
    <w:rsid w:val="00A73DD8"/>
    <w:rsid w:val="00A742F9"/>
    <w:rsid w:val="00A7432B"/>
    <w:rsid w:val="00A74B4F"/>
    <w:rsid w:val="00A752AB"/>
    <w:rsid w:val="00A76150"/>
    <w:rsid w:val="00A767A4"/>
    <w:rsid w:val="00A80191"/>
    <w:rsid w:val="00A806F3"/>
    <w:rsid w:val="00A80731"/>
    <w:rsid w:val="00A80B36"/>
    <w:rsid w:val="00A80FD2"/>
    <w:rsid w:val="00A81506"/>
    <w:rsid w:val="00A83496"/>
    <w:rsid w:val="00A835EA"/>
    <w:rsid w:val="00A84158"/>
    <w:rsid w:val="00A84AA4"/>
    <w:rsid w:val="00A851D5"/>
    <w:rsid w:val="00A85202"/>
    <w:rsid w:val="00A85A70"/>
    <w:rsid w:val="00A86393"/>
    <w:rsid w:val="00A907F6"/>
    <w:rsid w:val="00A910A2"/>
    <w:rsid w:val="00A92234"/>
    <w:rsid w:val="00A94FE4"/>
    <w:rsid w:val="00A95546"/>
    <w:rsid w:val="00A96787"/>
    <w:rsid w:val="00A9690C"/>
    <w:rsid w:val="00A969D5"/>
    <w:rsid w:val="00A97182"/>
    <w:rsid w:val="00A97905"/>
    <w:rsid w:val="00A97E65"/>
    <w:rsid w:val="00AA06D8"/>
    <w:rsid w:val="00AA1A5D"/>
    <w:rsid w:val="00AA1ECE"/>
    <w:rsid w:val="00AA266E"/>
    <w:rsid w:val="00AA4017"/>
    <w:rsid w:val="00AA42FB"/>
    <w:rsid w:val="00AA43F1"/>
    <w:rsid w:val="00AA4493"/>
    <w:rsid w:val="00AA44AB"/>
    <w:rsid w:val="00AA47D4"/>
    <w:rsid w:val="00AA4BD0"/>
    <w:rsid w:val="00AA6D6C"/>
    <w:rsid w:val="00AA760B"/>
    <w:rsid w:val="00AB12CF"/>
    <w:rsid w:val="00AB1EF3"/>
    <w:rsid w:val="00AB2165"/>
    <w:rsid w:val="00AB2F6B"/>
    <w:rsid w:val="00AB333A"/>
    <w:rsid w:val="00AB3B9B"/>
    <w:rsid w:val="00AB44A2"/>
    <w:rsid w:val="00AB4836"/>
    <w:rsid w:val="00AB5FDC"/>
    <w:rsid w:val="00AB661A"/>
    <w:rsid w:val="00AB6B32"/>
    <w:rsid w:val="00AC025C"/>
    <w:rsid w:val="00AC0C7C"/>
    <w:rsid w:val="00AC17DD"/>
    <w:rsid w:val="00AC3765"/>
    <w:rsid w:val="00AC44BE"/>
    <w:rsid w:val="00AC59E7"/>
    <w:rsid w:val="00AC62CB"/>
    <w:rsid w:val="00AC6F76"/>
    <w:rsid w:val="00AC73C2"/>
    <w:rsid w:val="00AC7CE3"/>
    <w:rsid w:val="00AD0201"/>
    <w:rsid w:val="00AD07F9"/>
    <w:rsid w:val="00AD0C28"/>
    <w:rsid w:val="00AD2612"/>
    <w:rsid w:val="00AD3209"/>
    <w:rsid w:val="00AD383F"/>
    <w:rsid w:val="00AD5A38"/>
    <w:rsid w:val="00AD683F"/>
    <w:rsid w:val="00AD7909"/>
    <w:rsid w:val="00AE0574"/>
    <w:rsid w:val="00AE0915"/>
    <w:rsid w:val="00AE53C7"/>
    <w:rsid w:val="00AE5F73"/>
    <w:rsid w:val="00AE60A3"/>
    <w:rsid w:val="00AE6DBE"/>
    <w:rsid w:val="00AF06BC"/>
    <w:rsid w:val="00AF0B18"/>
    <w:rsid w:val="00AF1AE5"/>
    <w:rsid w:val="00AF1B71"/>
    <w:rsid w:val="00AF2A6D"/>
    <w:rsid w:val="00AF2B0A"/>
    <w:rsid w:val="00AF2FB7"/>
    <w:rsid w:val="00AF3A3E"/>
    <w:rsid w:val="00AF4CC5"/>
    <w:rsid w:val="00AF4FEF"/>
    <w:rsid w:val="00AF54EF"/>
    <w:rsid w:val="00AF5744"/>
    <w:rsid w:val="00AF5C2A"/>
    <w:rsid w:val="00AF6B73"/>
    <w:rsid w:val="00AF6BA0"/>
    <w:rsid w:val="00AF6F52"/>
    <w:rsid w:val="00AF7B30"/>
    <w:rsid w:val="00AF7CF2"/>
    <w:rsid w:val="00B000F8"/>
    <w:rsid w:val="00B0066D"/>
    <w:rsid w:val="00B015A2"/>
    <w:rsid w:val="00B0166B"/>
    <w:rsid w:val="00B01C1F"/>
    <w:rsid w:val="00B02647"/>
    <w:rsid w:val="00B02877"/>
    <w:rsid w:val="00B03630"/>
    <w:rsid w:val="00B0363A"/>
    <w:rsid w:val="00B0376A"/>
    <w:rsid w:val="00B037C1"/>
    <w:rsid w:val="00B038BA"/>
    <w:rsid w:val="00B0465E"/>
    <w:rsid w:val="00B05A5A"/>
    <w:rsid w:val="00B05E89"/>
    <w:rsid w:val="00B065AD"/>
    <w:rsid w:val="00B06733"/>
    <w:rsid w:val="00B07A1A"/>
    <w:rsid w:val="00B1021F"/>
    <w:rsid w:val="00B11957"/>
    <w:rsid w:val="00B119B3"/>
    <w:rsid w:val="00B12458"/>
    <w:rsid w:val="00B130E4"/>
    <w:rsid w:val="00B13126"/>
    <w:rsid w:val="00B13BEC"/>
    <w:rsid w:val="00B13F12"/>
    <w:rsid w:val="00B14BBC"/>
    <w:rsid w:val="00B14FE7"/>
    <w:rsid w:val="00B17136"/>
    <w:rsid w:val="00B17AA3"/>
    <w:rsid w:val="00B21B06"/>
    <w:rsid w:val="00B21E06"/>
    <w:rsid w:val="00B228B8"/>
    <w:rsid w:val="00B24361"/>
    <w:rsid w:val="00B249DD"/>
    <w:rsid w:val="00B25CE7"/>
    <w:rsid w:val="00B25DC0"/>
    <w:rsid w:val="00B25FD4"/>
    <w:rsid w:val="00B263A1"/>
    <w:rsid w:val="00B26E24"/>
    <w:rsid w:val="00B2796A"/>
    <w:rsid w:val="00B305F7"/>
    <w:rsid w:val="00B30B1A"/>
    <w:rsid w:val="00B30FA6"/>
    <w:rsid w:val="00B316E5"/>
    <w:rsid w:val="00B31ECE"/>
    <w:rsid w:val="00B323F0"/>
    <w:rsid w:val="00B32A04"/>
    <w:rsid w:val="00B32E43"/>
    <w:rsid w:val="00B36EB7"/>
    <w:rsid w:val="00B406BA"/>
    <w:rsid w:val="00B408A2"/>
    <w:rsid w:val="00B40E70"/>
    <w:rsid w:val="00B417BC"/>
    <w:rsid w:val="00B42232"/>
    <w:rsid w:val="00B427F9"/>
    <w:rsid w:val="00B429F9"/>
    <w:rsid w:val="00B43D30"/>
    <w:rsid w:val="00B4460E"/>
    <w:rsid w:val="00B4489A"/>
    <w:rsid w:val="00B44D62"/>
    <w:rsid w:val="00B45902"/>
    <w:rsid w:val="00B45C2C"/>
    <w:rsid w:val="00B460E7"/>
    <w:rsid w:val="00B461EE"/>
    <w:rsid w:val="00B46344"/>
    <w:rsid w:val="00B47142"/>
    <w:rsid w:val="00B47238"/>
    <w:rsid w:val="00B477E3"/>
    <w:rsid w:val="00B479CC"/>
    <w:rsid w:val="00B50E37"/>
    <w:rsid w:val="00B524D4"/>
    <w:rsid w:val="00B5393E"/>
    <w:rsid w:val="00B54C44"/>
    <w:rsid w:val="00B5557B"/>
    <w:rsid w:val="00B55814"/>
    <w:rsid w:val="00B55884"/>
    <w:rsid w:val="00B55B5B"/>
    <w:rsid w:val="00B57421"/>
    <w:rsid w:val="00B57BDC"/>
    <w:rsid w:val="00B60CC1"/>
    <w:rsid w:val="00B614CD"/>
    <w:rsid w:val="00B61AA8"/>
    <w:rsid w:val="00B61CF5"/>
    <w:rsid w:val="00B62E08"/>
    <w:rsid w:val="00B6484E"/>
    <w:rsid w:val="00B65E32"/>
    <w:rsid w:val="00B6643B"/>
    <w:rsid w:val="00B66988"/>
    <w:rsid w:val="00B66A18"/>
    <w:rsid w:val="00B66D2F"/>
    <w:rsid w:val="00B67C72"/>
    <w:rsid w:val="00B706ED"/>
    <w:rsid w:val="00B7106D"/>
    <w:rsid w:val="00B72821"/>
    <w:rsid w:val="00B731B7"/>
    <w:rsid w:val="00B73C1C"/>
    <w:rsid w:val="00B74D7D"/>
    <w:rsid w:val="00B752D9"/>
    <w:rsid w:val="00B76055"/>
    <w:rsid w:val="00B76B09"/>
    <w:rsid w:val="00B77472"/>
    <w:rsid w:val="00B7757A"/>
    <w:rsid w:val="00B779D8"/>
    <w:rsid w:val="00B77ED4"/>
    <w:rsid w:val="00B810E4"/>
    <w:rsid w:val="00B817F2"/>
    <w:rsid w:val="00B826E5"/>
    <w:rsid w:val="00B82BB3"/>
    <w:rsid w:val="00B833C1"/>
    <w:rsid w:val="00B8410C"/>
    <w:rsid w:val="00B84167"/>
    <w:rsid w:val="00B842A3"/>
    <w:rsid w:val="00B85FF6"/>
    <w:rsid w:val="00B86ADA"/>
    <w:rsid w:val="00B879CF"/>
    <w:rsid w:val="00B9073F"/>
    <w:rsid w:val="00B90C43"/>
    <w:rsid w:val="00B912E0"/>
    <w:rsid w:val="00B91A1B"/>
    <w:rsid w:val="00B921F8"/>
    <w:rsid w:val="00B9299B"/>
    <w:rsid w:val="00B935EA"/>
    <w:rsid w:val="00B93B9C"/>
    <w:rsid w:val="00B940BF"/>
    <w:rsid w:val="00B94154"/>
    <w:rsid w:val="00B950E2"/>
    <w:rsid w:val="00B95120"/>
    <w:rsid w:val="00B95B57"/>
    <w:rsid w:val="00B95F49"/>
    <w:rsid w:val="00B95FB0"/>
    <w:rsid w:val="00B965AD"/>
    <w:rsid w:val="00B96E9E"/>
    <w:rsid w:val="00B972A1"/>
    <w:rsid w:val="00B97377"/>
    <w:rsid w:val="00BA03D5"/>
    <w:rsid w:val="00BA0683"/>
    <w:rsid w:val="00BA0EF0"/>
    <w:rsid w:val="00BA1A7E"/>
    <w:rsid w:val="00BA48FC"/>
    <w:rsid w:val="00BA48FF"/>
    <w:rsid w:val="00BA4A8B"/>
    <w:rsid w:val="00BA4CE4"/>
    <w:rsid w:val="00BA4FE6"/>
    <w:rsid w:val="00BA573A"/>
    <w:rsid w:val="00BA6008"/>
    <w:rsid w:val="00BA613A"/>
    <w:rsid w:val="00BA65D5"/>
    <w:rsid w:val="00BA712B"/>
    <w:rsid w:val="00BA764E"/>
    <w:rsid w:val="00BA7978"/>
    <w:rsid w:val="00BB09D2"/>
    <w:rsid w:val="00BB0C9A"/>
    <w:rsid w:val="00BB1014"/>
    <w:rsid w:val="00BB144F"/>
    <w:rsid w:val="00BB1AE4"/>
    <w:rsid w:val="00BB3037"/>
    <w:rsid w:val="00BB3304"/>
    <w:rsid w:val="00BB35E1"/>
    <w:rsid w:val="00BB364E"/>
    <w:rsid w:val="00BB4116"/>
    <w:rsid w:val="00BB4418"/>
    <w:rsid w:val="00BB51EE"/>
    <w:rsid w:val="00BB5548"/>
    <w:rsid w:val="00BB7028"/>
    <w:rsid w:val="00BB74B3"/>
    <w:rsid w:val="00BC01CD"/>
    <w:rsid w:val="00BC116F"/>
    <w:rsid w:val="00BC21F5"/>
    <w:rsid w:val="00BC2DF6"/>
    <w:rsid w:val="00BC34F7"/>
    <w:rsid w:val="00BC3F12"/>
    <w:rsid w:val="00BC4212"/>
    <w:rsid w:val="00BC4272"/>
    <w:rsid w:val="00BC63E2"/>
    <w:rsid w:val="00BC68A8"/>
    <w:rsid w:val="00BC6B2E"/>
    <w:rsid w:val="00BC7016"/>
    <w:rsid w:val="00BC7142"/>
    <w:rsid w:val="00BC71BD"/>
    <w:rsid w:val="00BD00A3"/>
    <w:rsid w:val="00BD07B0"/>
    <w:rsid w:val="00BD2690"/>
    <w:rsid w:val="00BD2E1A"/>
    <w:rsid w:val="00BD3CE9"/>
    <w:rsid w:val="00BD40DF"/>
    <w:rsid w:val="00BD4D39"/>
    <w:rsid w:val="00BD541F"/>
    <w:rsid w:val="00BD5F8E"/>
    <w:rsid w:val="00BD604E"/>
    <w:rsid w:val="00BD7235"/>
    <w:rsid w:val="00BD79D6"/>
    <w:rsid w:val="00BE06F4"/>
    <w:rsid w:val="00BE0BF1"/>
    <w:rsid w:val="00BE166E"/>
    <w:rsid w:val="00BE1676"/>
    <w:rsid w:val="00BE1F31"/>
    <w:rsid w:val="00BE2B3B"/>
    <w:rsid w:val="00BE2E6B"/>
    <w:rsid w:val="00BE32A0"/>
    <w:rsid w:val="00BE3E63"/>
    <w:rsid w:val="00BE3EF0"/>
    <w:rsid w:val="00BE7249"/>
    <w:rsid w:val="00BE74F5"/>
    <w:rsid w:val="00BE7FB3"/>
    <w:rsid w:val="00BF08A0"/>
    <w:rsid w:val="00BF1133"/>
    <w:rsid w:val="00BF30C1"/>
    <w:rsid w:val="00BF3465"/>
    <w:rsid w:val="00BF3E10"/>
    <w:rsid w:val="00BF4368"/>
    <w:rsid w:val="00BF4734"/>
    <w:rsid w:val="00BF5160"/>
    <w:rsid w:val="00BF5471"/>
    <w:rsid w:val="00BF55F6"/>
    <w:rsid w:val="00BF5E7A"/>
    <w:rsid w:val="00BF6989"/>
    <w:rsid w:val="00BF69F9"/>
    <w:rsid w:val="00C02049"/>
    <w:rsid w:val="00C02549"/>
    <w:rsid w:val="00C02AA4"/>
    <w:rsid w:val="00C02E8E"/>
    <w:rsid w:val="00C04428"/>
    <w:rsid w:val="00C04F34"/>
    <w:rsid w:val="00C06347"/>
    <w:rsid w:val="00C06465"/>
    <w:rsid w:val="00C07785"/>
    <w:rsid w:val="00C10B54"/>
    <w:rsid w:val="00C1183C"/>
    <w:rsid w:val="00C11E18"/>
    <w:rsid w:val="00C13258"/>
    <w:rsid w:val="00C1588A"/>
    <w:rsid w:val="00C15891"/>
    <w:rsid w:val="00C15BA1"/>
    <w:rsid w:val="00C16390"/>
    <w:rsid w:val="00C17224"/>
    <w:rsid w:val="00C17DD1"/>
    <w:rsid w:val="00C17E47"/>
    <w:rsid w:val="00C200FF"/>
    <w:rsid w:val="00C209F5"/>
    <w:rsid w:val="00C20DEB"/>
    <w:rsid w:val="00C21ADC"/>
    <w:rsid w:val="00C226E3"/>
    <w:rsid w:val="00C233F6"/>
    <w:rsid w:val="00C24CA7"/>
    <w:rsid w:val="00C24F14"/>
    <w:rsid w:val="00C2523B"/>
    <w:rsid w:val="00C25B73"/>
    <w:rsid w:val="00C2721F"/>
    <w:rsid w:val="00C3041C"/>
    <w:rsid w:val="00C3068E"/>
    <w:rsid w:val="00C3095E"/>
    <w:rsid w:val="00C309C3"/>
    <w:rsid w:val="00C30BD9"/>
    <w:rsid w:val="00C30DD6"/>
    <w:rsid w:val="00C31DFC"/>
    <w:rsid w:val="00C32786"/>
    <w:rsid w:val="00C339FC"/>
    <w:rsid w:val="00C3402B"/>
    <w:rsid w:val="00C363F4"/>
    <w:rsid w:val="00C36445"/>
    <w:rsid w:val="00C36CD0"/>
    <w:rsid w:val="00C37671"/>
    <w:rsid w:val="00C37CB9"/>
    <w:rsid w:val="00C40149"/>
    <w:rsid w:val="00C411E7"/>
    <w:rsid w:val="00C41E31"/>
    <w:rsid w:val="00C4219C"/>
    <w:rsid w:val="00C42392"/>
    <w:rsid w:val="00C431A9"/>
    <w:rsid w:val="00C45718"/>
    <w:rsid w:val="00C469A7"/>
    <w:rsid w:val="00C470A0"/>
    <w:rsid w:val="00C504F0"/>
    <w:rsid w:val="00C51278"/>
    <w:rsid w:val="00C51646"/>
    <w:rsid w:val="00C5200B"/>
    <w:rsid w:val="00C52047"/>
    <w:rsid w:val="00C52192"/>
    <w:rsid w:val="00C52892"/>
    <w:rsid w:val="00C52B33"/>
    <w:rsid w:val="00C52C15"/>
    <w:rsid w:val="00C555E6"/>
    <w:rsid w:val="00C55AF1"/>
    <w:rsid w:val="00C57724"/>
    <w:rsid w:val="00C57AC6"/>
    <w:rsid w:val="00C6003E"/>
    <w:rsid w:val="00C60DB8"/>
    <w:rsid w:val="00C614F6"/>
    <w:rsid w:val="00C61EA0"/>
    <w:rsid w:val="00C621AA"/>
    <w:rsid w:val="00C62950"/>
    <w:rsid w:val="00C62A26"/>
    <w:rsid w:val="00C63A74"/>
    <w:rsid w:val="00C63DDD"/>
    <w:rsid w:val="00C6407E"/>
    <w:rsid w:val="00C640DA"/>
    <w:rsid w:val="00C642BF"/>
    <w:rsid w:val="00C651B7"/>
    <w:rsid w:val="00C65990"/>
    <w:rsid w:val="00C65FF2"/>
    <w:rsid w:val="00C6614E"/>
    <w:rsid w:val="00C668CC"/>
    <w:rsid w:val="00C6699D"/>
    <w:rsid w:val="00C67D74"/>
    <w:rsid w:val="00C7084D"/>
    <w:rsid w:val="00C711E9"/>
    <w:rsid w:val="00C724E5"/>
    <w:rsid w:val="00C73392"/>
    <w:rsid w:val="00C73B4D"/>
    <w:rsid w:val="00C74513"/>
    <w:rsid w:val="00C74535"/>
    <w:rsid w:val="00C74BE0"/>
    <w:rsid w:val="00C75B17"/>
    <w:rsid w:val="00C7641E"/>
    <w:rsid w:val="00C76ADC"/>
    <w:rsid w:val="00C76BBB"/>
    <w:rsid w:val="00C76D41"/>
    <w:rsid w:val="00C76E73"/>
    <w:rsid w:val="00C77D14"/>
    <w:rsid w:val="00C77E75"/>
    <w:rsid w:val="00C77EF3"/>
    <w:rsid w:val="00C810C8"/>
    <w:rsid w:val="00C82189"/>
    <w:rsid w:val="00C823C4"/>
    <w:rsid w:val="00C82933"/>
    <w:rsid w:val="00C82B58"/>
    <w:rsid w:val="00C8370D"/>
    <w:rsid w:val="00C83934"/>
    <w:rsid w:val="00C84404"/>
    <w:rsid w:val="00C8481C"/>
    <w:rsid w:val="00C84B8B"/>
    <w:rsid w:val="00C84FEA"/>
    <w:rsid w:val="00C85942"/>
    <w:rsid w:val="00C85A54"/>
    <w:rsid w:val="00C86138"/>
    <w:rsid w:val="00C872C9"/>
    <w:rsid w:val="00C8745E"/>
    <w:rsid w:val="00C879F8"/>
    <w:rsid w:val="00C90127"/>
    <w:rsid w:val="00C907FB"/>
    <w:rsid w:val="00C90A37"/>
    <w:rsid w:val="00C91E43"/>
    <w:rsid w:val="00C92710"/>
    <w:rsid w:val="00C92B16"/>
    <w:rsid w:val="00C92B82"/>
    <w:rsid w:val="00C93339"/>
    <w:rsid w:val="00C934F2"/>
    <w:rsid w:val="00C95005"/>
    <w:rsid w:val="00C95C0E"/>
    <w:rsid w:val="00C95F07"/>
    <w:rsid w:val="00C961B3"/>
    <w:rsid w:val="00C97A59"/>
    <w:rsid w:val="00CA04B1"/>
    <w:rsid w:val="00CA111F"/>
    <w:rsid w:val="00CA188D"/>
    <w:rsid w:val="00CA1E15"/>
    <w:rsid w:val="00CA2222"/>
    <w:rsid w:val="00CA2D14"/>
    <w:rsid w:val="00CA3039"/>
    <w:rsid w:val="00CA313F"/>
    <w:rsid w:val="00CA4397"/>
    <w:rsid w:val="00CA4710"/>
    <w:rsid w:val="00CA47AC"/>
    <w:rsid w:val="00CA4AF1"/>
    <w:rsid w:val="00CA4F15"/>
    <w:rsid w:val="00CA63A0"/>
    <w:rsid w:val="00CA63F7"/>
    <w:rsid w:val="00CB0059"/>
    <w:rsid w:val="00CB035F"/>
    <w:rsid w:val="00CB05F0"/>
    <w:rsid w:val="00CB23D4"/>
    <w:rsid w:val="00CB3703"/>
    <w:rsid w:val="00CB3F04"/>
    <w:rsid w:val="00CB4502"/>
    <w:rsid w:val="00CB49F7"/>
    <w:rsid w:val="00CB4E71"/>
    <w:rsid w:val="00CB539F"/>
    <w:rsid w:val="00CB60AE"/>
    <w:rsid w:val="00CB6169"/>
    <w:rsid w:val="00CB668F"/>
    <w:rsid w:val="00CB7729"/>
    <w:rsid w:val="00CB789A"/>
    <w:rsid w:val="00CC02EB"/>
    <w:rsid w:val="00CC1526"/>
    <w:rsid w:val="00CC2ED3"/>
    <w:rsid w:val="00CC3190"/>
    <w:rsid w:val="00CC37BB"/>
    <w:rsid w:val="00CC3D8B"/>
    <w:rsid w:val="00CC4283"/>
    <w:rsid w:val="00CC43CF"/>
    <w:rsid w:val="00CC4853"/>
    <w:rsid w:val="00CC4CD8"/>
    <w:rsid w:val="00CC4F9D"/>
    <w:rsid w:val="00CC53FE"/>
    <w:rsid w:val="00CC6860"/>
    <w:rsid w:val="00CC76C1"/>
    <w:rsid w:val="00CD0342"/>
    <w:rsid w:val="00CD062D"/>
    <w:rsid w:val="00CD17E7"/>
    <w:rsid w:val="00CD1AA7"/>
    <w:rsid w:val="00CD1C79"/>
    <w:rsid w:val="00CD1F12"/>
    <w:rsid w:val="00CD1F8C"/>
    <w:rsid w:val="00CD26C0"/>
    <w:rsid w:val="00CD30C4"/>
    <w:rsid w:val="00CD40D8"/>
    <w:rsid w:val="00CD4D78"/>
    <w:rsid w:val="00CD4D8E"/>
    <w:rsid w:val="00CD50B1"/>
    <w:rsid w:val="00CE07AE"/>
    <w:rsid w:val="00CE1108"/>
    <w:rsid w:val="00CE2498"/>
    <w:rsid w:val="00CE2846"/>
    <w:rsid w:val="00CE288B"/>
    <w:rsid w:val="00CE3CDA"/>
    <w:rsid w:val="00CE53CF"/>
    <w:rsid w:val="00CE560D"/>
    <w:rsid w:val="00CE7750"/>
    <w:rsid w:val="00CE7E50"/>
    <w:rsid w:val="00CF0093"/>
    <w:rsid w:val="00CF0165"/>
    <w:rsid w:val="00CF0715"/>
    <w:rsid w:val="00CF145B"/>
    <w:rsid w:val="00CF1CFE"/>
    <w:rsid w:val="00CF28D2"/>
    <w:rsid w:val="00CF2D6E"/>
    <w:rsid w:val="00CF2F2E"/>
    <w:rsid w:val="00CF587E"/>
    <w:rsid w:val="00CF58A4"/>
    <w:rsid w:val="00CF5C0D"/>
    <w:rsid w:val="00CF5F1D"/>
    <w:rsid w:val="00CF5FD4"/>
    <w:rsid w:val="00CF706D"/>
    <w:rsid w:val="00CF7993"/>
    <w:rsid w:val="00D000E3"/>
    <w:rsid w:val="00D00B2B"/>
    <w:rsid w:val="00D00C15"/>
    <w:rsid w:val="00D01B5A"/>
    <w:rsid w:val="00D03567"/>
    <w:rsid w:val="00D041DD"/>
    <w:rsid w:val="00D04583"/>
    <w:rsid w:val="00D04E88"/>
    <w:rsid w:val="00D04EA8"/>
    <w:rsid w:val="00D04FEF"/>
    <w:rsid w:val="00D05605"/>
    <w:rsid w:val="00D06B28"/>
    <w:rsid w:val="00D079F2"/>
    <w:rsid w:val="00D07D43"/>
    <w:rsid w:val="00D101C0"/>
    <w:rsid w:val="00D102E6"/>
    <w:rsid w:val="00D10718"/>
    <w:rsid w:val="00D11097"/>
    <w:rsid w:val="00D11163"/>
    <w:rsid w:val="00D116CD"/>
    <w:rsid w:val="00D118A1"/>
    <w:rsid w:val="00D12C87"/>
    <w:rsid w:val="00D13168"/>
    <w:rsid w:val="00D13548"/>
    <w:rsid w:val="00D141D9"/>
    <w:rsid w:val="00D14CD2"/>
    <w:rsid w:val="00D15A24"/>
    <w:rsid w:val="00D15C68"/>
    <w:rsid w:val="00D16D56"/>
    <w:rsid w:val="00D178A8"/>
    <w:rsid w:val="00D20476"/>
    <w:rsid w:val="00D204D2"/>
    <w:rsid w:val="00D20871"/>
    <w:rsid w:val="00D20AAD"/>
    <w:rsid w:val="00D20C05"/>
    <w:rsid w:val="00D22721"/>
    <w:rsid w:val="00D2272C"/>
    <w:rsid w:val="00D2382B"/>
    <w:rsid w:val="00D2533E"/>
    <w:rsid w:val="00D27046"/>
    <w:rsid w:val="00D27166"/>
    <w:rsid w:val="00D27901"/>
    <w:rsid w:val="00D315AD"/>
    <w:rsid w:val="00D31EE9"/>
    <w:rsid w:val="00D3251C"/>
    <w:rsid w:val="00D33AB7"/>
    <w:rsid w:val="00D33F2B"/>
    <w:rsid w:val="00D36F5F"/>
    <w:rsid w:val="00D377E0"/>
    <w:rsid w:val="00D401BB"/>
    <w:rsid w:val="00D40688"/>
    <w:rsid w:val="00D41576"/>
    <w:rsid w:val="00D417A7"/>
    <w:rsid w:val="00D41995"/>
    <w:rsid w:val="00D41D7A"/>
    <w:rsid w:val="00D45E4C"/>
    <w:rsid w:val="00D45EE7"/>
    <w:rsid w:val="00D46BDB"/>
    <w:rsid w:val="00D47475"/>
    <w:rsid w:val="00D474D3"/>
    <w:rsid w:val="00D506FE"/>
    <w:rsid w:val="00D50A86"/>
    <w:rsid w:val="00D50AA1"/>
    <w:rsid w:val="00D510C3"/>
    <w:rsid w:val="00D51675"/>
    <w:rsid w:val="00D51BDB"/>
    <w:rsid w:val="00D51C73"/>
    <w:rsid w:val="00D52926"/>
    <w:rsid w:val="00D5382A"/>
    <w:rsid w:val="00D5462B"/>
    <w:rsid w:val="00D5510A"/>
    <w:rsid w:val="00D55395"/>
    <w:rsid w:val="00D574F3"/>
    <w:rsid w:val="00D576E0"/>
    <w:rsid w:val="00D5791C"/>
    <w:rsid w:val="00D57A87"/>
    <w:rsid w:val="00D60967"/>
    <w:rsid w:val="00D61D15"/>
    <w:rsid w:val="00D62816"/>
    <w:rsid w:val="00D62827"/>
    <w:rsid w:val="00D6582A"/>
    <w:rsid w:val="00D6584D"/>
    <w:rsid w:val="00D658B7"/>
    <w:rsid w:val="00D65BF7"/>
    <w:rsid w:val="00D65C58"/>
    <w:rsid w:val="00D670FF"/>
    <w:rsid w:val="00D705A9"/>
    <w:rsid w:val="00D71DC5"/>
    <w:rsid w:val="00D72042"/>
    <w:rsid w:val="00D72725"/>
    <w:rsid w:val="00D73D40"/>
    <w:rsid w:val="00D74E1B"/>
    <w:rsid w:val="00D75A16"/>
    <w:rsid w:val="00D75E27"/>
    <w:rsid w:val="00D76827"/>
    <w:rsid w:val="00D775BA"/>
    <w:rsid w:val="00D77A11"/>
    <w:rsid w:val="00D80250"/>
    <w:rsid w:val="00D8053F"/>
    <w:rsid w:val="00D811A9"/>
    <w:rsid w:val="00D813C3"/>
    <w:rsid w:val="00D814CF"/>
    <w:rsid w:val="00D81504"/>
    <w:rsid w:val="00D81515"/>
    <w:rsid w:val="00D8152E"/>
    <w:rsid w:val="00D81603"/>
    <w:rsid w:val="00D83596"/>
    <w:rsid w:val="00D84226"/>
    <w:rsid w:val="00D84A74"/>
    <w:rsid w:val="00D854D2"/>
    <w:rsid w:val="00D8692B"/>
    <w:rsid w:val="00D86D2B"/>
    <w:rsid w:val="00D92C19"/>
    <w:rsid w:val="00D9307B"/>
    <w:rsid w:val="00D93530"/>
    <w:rsid w:val="00D93A81"/>
    <w:rsid w:val="00D93C03"/>
    <w:rsid w:val="00D942F1"/>
    <w:rsid w:val="00D95644"/>
    <w:rsid w:val="00D97D40"/>
    <w:rsid w:val="00D97F98"/>
    <w:rsid w:val="00DA00E8"/>
    <w:rsid w:val="00DA075C"/>
    <w:rsid w:val="00DA1A6C"/>
    <w:rsid w:val="00DA2B8D"/>
    <w:rsid w:val="00DA38E5"/>
    <w:rsid w:val="00DA4B69"/>
    <w:rsid w:val="00DA4D1A"/>
    <w:rsid w:val="00DA5636"/>
    <w:rsid w:val="00DA5F63"/>
    <w:rsid w:val="00DB10A5"/>
    <w:rsid w:val="00DB1ED0"/>
    <w:rsid w:val="00DB21D6"/>
    <w:rsid w:val="00DB2323"/>
    <w:rsid w:val="00DB31C5"/>
    <w:rsid w:val="00DB3ACB"/>
    <w:rsid w:val="00DB5F26"/>
    <w:rsid w:val="00DB5FE6"/>
    <w:rsid w:val="00DB660E"/>
    <w:rsid w:val="00DB6ACB"/>
    <w:rsid w:val="00DB7200"/>
    <w:rsid w:val="00DB7EDC"/>
    <w:rsid w:val="00DC0B62"/>
    <w:rsid w:val="00DC1167"/>
    <w:rsid w:val="00DC14C8"/>
    <w:rsid w:val="00DC2471"/>
    <w:rsid w:val="00DC3C1E"/>
    <w:rsid w:val="00DC51DE"/>
    <w:rsid w:val="00DC52E4"/>
    <w:rsid w:val="00DC5502"/>
    <w:rsid w:val="00DC5FF5"/>
    <w:rsid w:val="00DC6988"/>
    <w:rsid w:val="00DC6FEF"/>
    <w:rsid w:val="00DC7003"/>
    <w:rsid w:val="00DC75E9"/>
    <w:rsid w:val="00DC75FF"/>
    <w:rsid w:val="00DD02FE"/>
    <w:rsid w:val="00DD1422"/>
    <w:rsid w:val="00DD1454"/>
    <w:rsid w:val="00DD2476"/>
    <w:rsid w:val="00DD26F9"/>
    <w:rsid w:val="00DD2CCF"/>
    <w:rsid w:val="00DD2ED0"/>
    <w:rsid w:val="00DD4F6A"/>
    <w:rsid w:val="00DD5BED"/>
    <w:rsid w:val="00DD5E02"/>
    <w:rsid w:val="00DD6ACC"/>
    <w:rsid w:val="00DD7126"/>
    <w:rsid w:val="00DD7453"/>
    <w:rsid w:val="00DD7BCB"/>
    <w:rsid w:val="00DD7E4F"/>
    <w:rsid w:val="00DE213E"/>
    <w:rsid w:val="00DE3E7F"/>
    <w:rsid w:val="00DE43A1"/>
    <w:rsid w:val="00DE6315"/>
    <w:rsid w:val="00DE6641"/>
    <w:rsid w:val="00DE6D2C"/>
    <w:rsid w:val="00DE71C8"/>
    <w:rsid w:val="00DE7B18"/>
    <w:rsid w:val="00DE7B29"/>
    <w:rsid w:val="00DF039B"/>
    <w:rsid w:val="00DF0D05"/>
    <w:rsid w:val="00DF0E28"/>
    <w:rsid w:val="00DF0EE0"/>
    <w:rsid w:val="00DF1B21"/>
    <w:rsid w:val="00DF350E"/>
    <w:rsid w:val="00DF3627"/>
    <w:rsid w:val="00DF400A"/>
    <w:rsid w:val="00DF414A"/>
    <w:rsid w:val="00DF5C45"/>
    <w:rsid w:val="00DF6400"/>
    <w:rsid w:val="00DF6B12"/>
    <w:rsid w:val="00DF6C29"/>
    <w:rsid w:val="00DF78AA"/>
    <w:rsid w:val="00E002E9"/>
    <w:rsid w:val="00E00643"/>
    <w:rsid w:val="00E00857"/>
    <w:rsid w:val="00E00A43"/>
    <w:rsid w:val="00E016D2"/>
    <w:rsid w:val="00E01E50"/>
    <w:rsid w:val="00E02262"/>
    <w:rsid w:val="00E02519"/>
    <w:rsid w:val="00E0293D"/>
    <w:rsid w:val="00E02EFF"/>
    <w:rsid w:val="00E042C6"/>
    <w:rsid w:val="00E0675A"/>
    <w:rsid w:val="00E07AB5"/>
    <w:rsid w:val="00E07E9B"/>
    <w:rsid w:val="00E10898"/>
    <w:rsid w:val="00E111ED"/>
    <w:rsid w:val="00E1177C"/>
    <w:rsid w:val="00E11D38"/>
    <w:rsid w:val="00E11F38"/>
    <w:rsid w:val="00E1298F"/>
    <w:rsid w:val="00E12BDE"/>
    <w:rsid w:val="00E12FCC"/>
    <w:rsid w:val="00E146B6"/>
    <w:rsid w:val="00E150F1"/>
    <w:rsid w:val="00E15340"/>
    <w:rsid w:val="00E156BE"/>
    <w:rsid w:val="00E1744E"/>
    <w:rsid w:val="00E17D89"/>
    <w:rsid w:val="00E20F8D"/>
    <w:rsid w:val="00E21DA6"/>
    <w:rsid w:val="00E22B11"/>
    <w:rsid w:val="00E23425"/>
    <w:rsid w:val="00E241D0"/>
    <w:rsid w:val="00E24332"/>
    <w:rsid w:val="00E24C1B"/>
    <w:rsid w:val="00E24E91"/>
    <w:rsid w:val="00E24E94"/>
    <w:rsid w:val="00E257D9"/>
    <w:rsid w:val="00E25823"/>
    <w:rsid w:val="00E2668F"/>
    <w:rsid w:val="00E309ED"/>
    <w:rsid w:val="00E31462"/>
    <w:rsid w:val="00E31E85"/>
    <w:rsid w:val="00E32076"/>
    <w:rsid w:val="00E333F0"/>
    <w:rsid w:val="00E348BE"/>
    <w:rsid w:val="00E357A4"/>
    <w:rsid w:val="00E35985"/>
    <w:rsid w:val="00E3652A"/>
    <w:rsid w:val="00E36C89"/>
    <w:rsid w:val="00E3706A"/>
    <w:rsid w:val="00E37B35"/>
    <w:rsid w:val="00E37BBD"/>
    <w:rsid w:val="00E37CDF"/>
    <w:rsid w:val="00E4022A"/>
    <w:rsid w:val="00E416F5"/>
    <w:rsid w:val="00E42022"/>
    <w:rsid w:val="00E42292"/>
    <w:rsid w:val="00E42EBD"/>
    <w:rsid w:val="00E446B1"/>
    <w:rsid w:val="00E448F5"/>
    <w:rsid w:val="00E453D3"/>
    <w:rsid w:val="00E45AFC"/>
    <w:rsid w:val="00E45B13"/>
    <w:rsid w:val="00E46EFB"/>
    <w:rsid w:val="00E47471"/>
    <w:rsid w:val="00E474C4"/>
    <w:rsid w:val="00E477A8"/>
    <w:rsid w:val="00E4784D"/>
    <w:rsid w:val="00E479CC"/>
    <w:rsid w:val="00E501E2"/>
    <w:rsid w:val="00E503DD"/>
    <w:rsid w:val="00E515E0"/>
    <w:rsid w:val="00E51BA8"/>
    <w:rsid w:val="00E51E8E"/>
    <w:rsid w:val="00E52166"/>
    <w:rsid w:val="00E529FA"/>
    <w:rsid w:val="00E52FAE"/>
    <w:rsid w:val="00E53E73"/>
    <w:rsid w:val="00E54278"/>
    <w:rsid w:val="00E552EE"/>
    <w:rsid w:val="00E55A50"/>
    <w:rsid w:val="00E55CF4"/>
    <w:rsid w:val="00E55D98"/>
    <w:rsid w:val="00E561FB"/>
    <w:rsid w:val="00E6184E"/>
    <w:rsid w:val="00E619E3"/>
    <w:rsid w:val="00E61ABF"/>
    <w:rsid w:val="00E620D4"/>
    <w:rsid w:val="00E6269C"/>
    <w:rsid w:val="00E641BA"/>
    <w:rsid w:val="00E644A5"/>
    <w:rsid w:val="00E645D0"/>
    <w:rsid w:val="00E65305"/>
    <w:rsid w:val="00E65586"/>
    <w:rsid w:val="00E65B64"/>
    <w:rsid w:val="00E6610F"/>
    <w:rsid w:val="00E66EAE"/>
    <w:rsid w:val="00E67FD9"/>
    <w:rsid w:val="00E70166"/>
    <w:rsid w:val="00E702A0"/>
    <w:rsid w:val="00E70B6A"/>
    <w:rsid w:val="00E7105E"/>
    <w:rsid w:val="00E71098"/>
    <w:rsid w:val="00E722F7"/>
    <w:rsid w:val="00E72DB9"/>
    <w:rsid w:val="00E74259"/>
    <w:rsid w:val="00E74303"/>
    <w:rsid w:val="00E7472B"/>
    <w:rsid w:val="00E74F75"/>
    <w:rsid w:val="00E75158"/>
    <w:rsid w:val="00E75EE3"/>
    <w:rsid w:val="00E765DC"/>
    <w:rsid w:val="00E77101"/>
    <w:rsid w:val="00E77D24"/>
    <w:rsid w:val="00E809CE"/>
    <w:rsid w:val="00E82BEE"/>
    <w:rsid w:val="00E83D39"/>
    <w:rsid w:val="00E83F97"/>
    <w:rsid w:val="00E840FE"/>
    <w:rsid w:val="00E843F4"/>
    <w:rsid w:val="00E85237"/>
    <w:rsid w:val="00E852E3"/>
    <w:rsid w:val="00E86268"/>
    <w:rsid w:val="00E862D3"/>
    <w:rsid w:val="00E863F1"/>
    <w:rsid w:val="00E86F11"/>
    <w:rsid w:val="00E9161B"/>
    <w:rsid w:val="00E91AC5"/>
    <w:rsid w:val="00E91F6E"/>
    <w:rsid w:val="00E9235E"/>
    <w:rsid w:val="00E93DE0"/>
    <w:rsid w:val="00E9548F"/>
    <w:rsid w:val="00E96FA5"/>
    <w:rsid w:val="00E972FB"/>
    <w:rsid w:val="00E97B02"/>
    <w:rsid w:val="00E97C44"/>
    <w:rsid w:val="00EA1B14"/>
    <w:rsid w:val="00EA1CA2"/>
    <w:rsid w:val="00EA2238"/>
    <w:rsid w:val="00EA2B77"/>
    <w:rsid w:val="00EA2DD0"/>
    <w:rsid w:val="00EA435F"/>
    <w:rsid w:val="00EA49B5"/>
    <w:rsid w:val="00EA4C24"/>
    <w:rsid w:val="00EA708D"/>
    <w:rsid w:val="00EA78C3"/>
    <w:rsid w:val="00EB00C8"/>
    <w:rsid w:val="00EB0F51"/>
    <w:rsid w:val="00EB136F"/>
    <w:rsid w:val="00EB1DB7"/>
    <w:rsid w:val="00EB1EA0"/>
    <w:rsid w:val="00EB2065"/>
    <w:rsid w:val="00EB281A"/>
    <w:rsid w:val="00EB2979"/>
    <w:rsid w:val="00EB2E02"/>
    <w:rsid w:val="00EB34D8"/>
    <w:rsid w:val="00EB4D53"/>
    <w:rsid w:val="00EB6C5B"/>
    <w:rsid w:val="00EB6D1F"/>
    <w:rsid w:val="00EB6E86"/>
    <w:rsid w:val="00EB71CC"/>
    <w:rsid w:val="00EC0A1E"/>
    <w:rsid w:val="00EC170A"/>
    <w:rsid w:val="00EC209C"/>
    <w:rsid w:val="00EC20D0"/>
    <w:rsid w:val="00EC42B8"/>
    <w:rsid w:val="00EC433A"/>
    <w:rsid w:val="00EC4B4C"/>
    <w:rsid w:val="00EC541B"/>
    <w:rsid w:val="00EC5B4F"/>
    <w:rsid w:val="00EC601A"/>
    <w:rsid w:val="00EC6C06"/>
    <w:rsid w:val="00EC6FD9"/>
    <w:rsid w:val="00ED161A"/>
    <w:rsid w:val="00ED189A"/>
    <w:rsid w:val="00ED1AFF"/>
    <w:rsid w:val="00ED1B43"/>
    <w:rsid w:val="00ED2266"/>
    <w:rsid w:val="00ED237C"/>
    <w:rsid w:val="00ED4293"/>
    <w:rsid w:val="00ED43F6"/>
    <w:rsid w:val="00ED5EB8"/>
    <w:rsid w:val="00ED656F"/>
    <w:rsid w:val="00ED72F7"/>
    <w:rsid w:val="00EE0D1E"/>
    <w:rsid w:val="00EE0DA8"/>
    <w:rsid w:val="00EE0F72"/>
    <w:rsid w:val="00EE13D3"/>
    <w:rsid w:val="00EE1891"/>
    <w:rsid w:val="00EE1CB5"/>
    <w:rsid w:val="00EE22F7"/>
    <w:rsid w:val="00EE3769"/>
    <w:rsid w:val="00EE4A3C"/>
    <w:rsid w:val="00EE581D"/>
    <w:rsid w:val="00EE689F"/>
    <w:rsid w:val="00EE6E54"/>
    <w:rsid w:val="00EE7FDE"/>
    <w:rsid w:val="00EF0EE9"/>
    <w:rsid w:val="00EF0F91"/>
    <w:rsid w:val="00EF0FF9"/>
    <w:rsid w:val="00EF127C"/>
    <w:rsid w:val="00EF3065"/>
    <w:rsid w:val="00EF3B55"/>
    <w:rsid w:val="00EF4A20"/>
    <w:rsid w:val="00EF5976"/>
    <w:rsid w:val="00F01058"/>
    <w:rsid w:val="00F02527"/>
    <w:rsid w:val="00F02845"/>
    <w:rsid w:val="00F02B1F"/>
    <w:rsid w:val="00F0304B"/>
    <w:rsid w:val="00F04604"/>
    <w:rsid w:val="00F04A77"/>
    <w:rsid w:val="00F05988"/>
    <w:rsid w:val="00F05BD4"/>
    <w:rsid w:val="00F0623E"/>
    <w:rsid w:val="00F063CE"/>
    <w:rsid w:val="00F0659C"/>
    <w:rsid w:val="00F07A29"/>
    <w:rsid w:val="00F100CC"/>
    <w:rsid w:val="00F101C5"/>
    <w:rsid w:val="00F10344"/>
    <w:rsid w:val="00F10475"/>
    <w:rsid w:val="00F11BBA"/>
    <w:rsid w:val="00F124D3"/>
    <w:rsid w:val="00F12765"/>
    <w:rsid w:val="00F128F2"/>
    <w:rsid w:val="00F14446"/>
    <w:rsid w:val="00F14529"/>
    <w:rsid w:val="00F1584E"/>
    <w:rsid w:val="00F179D0"/>
    <w:rsid w:val="00F17C43"/>
    <w:rsid w:val="00F201A5"/>
    <w:rsid w:val="00F206C3"/>
    <w:rsid w:val="00F21C43"/>
    <w:rsid w:val="00F21F36"/>
    <w:rsid w:val="00F2270C"/>
    <w:rsid w:val="00F22F74"/>
    <w:rsid w:val="00F23EE1"/>
    <w:rsid w:val="00F2595B"/>
    <w:rsid w:val="00F25FEC"/>
    <w:rsid w:val="00F26209"/>
    <w:rsid w:val="00F2648D"/>
    <w:rsid w:val="00F26D0F"/>
    <w:rsid w:val="00F26EFD"/>
    <w:rsid w:val="00F26F4F"/>
    <w:rsid w:val="00F30FED"/>
    <w:rsid w:val="00F32475"/>
    <w:rsid w:val="00F3353A"/>
    <w:rsid w:val="00F35016"/>
    <w:rsid w:val="00F35AB6"/>
    <w:rsid w:val="00F37296"/>
    <w:rsid w:val="00F37D48"/>
    <w:rsid w:val="00F412CC"/>
    <w:rsid w:val="00F41B45"/>
    <w:rsid w:val="00F41BA6"/>
    <w:rsid w:val="00F41CE8"/>
    <w:rsid w:val="00F43959"/>
    <w:rsid w:val="00F44D7D"/>
    <w:rsid w:val="00F463BC"/>
    <w:rsid w:val="00F465A1"/>
    <w:rsid w:val="00F50498"/>
    <w:rsid w:val="00F51325"/>
    <w:rsid w:val="00F51E77"/>
    <w:rsid w:val="00F52261"/>
    <w:rsid w:val="00F52585"/>
    <w:rsid w:val="00F52592"/>
    <w:rsid w:val="00F54FEA"/>
    <w:rsid w:val="00F5602F"/>
    <w:rsid w:val="00F56636"/>
    <w:rsid w:val="00F57D1C"/>
    <w:rsid w:val="00F60EEE"/>
    <w:rsid w:val="00F6104A"/>
    <w:rsid w:val="00F61B38"/>
    <w:rsid w:val="00F61FFF"/>
    <w:rsid w:val="00F6291A"/>
    <w:rsid w:val="00F62ACF"/>
    <w:rsid w:val="00F6331C"/>
    <w:rsid w:val="00F633E0"/>
    <w:rsid w:val="00F63F98"/>
    <w:rsid w:val="00F64182"/>
    <w:rsid w:val="00F644C9"/>
    <w:rsid w:val="00F65326"/>
    <w:rsid w:val="00F65E53"/>
    <w:rsid w:val="00F661DA"/>
    <w:rsid w:val="00F66317"/>
    <w:rsid w:val="00F663F3"/>
    <w:rsid w:val="00F66C16"/>
    <w:rsid w:val="00F66D51"/>
    <w:rsid w:val="00F67109"/>
    <w:rsid w:val="00F67791"/>
    <w:rsid w:val="00F700E6"/>
    <w:rsid w:val="00F70756"/>
    <w:rsid w:val="00F708CA"/>
    <w:rsid w:val="00F70947"/>
    <w:rsid w:val="00F70B4B"/>
    <w:rsid w:val="00F7199C"/>
    <w:rsid w:val="00F71B21"/>
    <w:rsid w:val="00F72DE6"/>
    <w:rsid w:val="00F730C2"/>
    <w:rsid w:val="00F73207"/>
    <w:rsid w:val="00F73CC4"/>
    <w:rsid w:val="00F740CE"/>
    <w:rsid w:val="00F7419E"/>
    <w:rsid w:val="00F7740E"/>
    <w:rsid w:val="00F7779C"/>
    <w:rsid w:val="00F81AE3"/>
    <w:rsid w:val="00F82099"/>
    <w:rsid w:val="00F8282E"/>
    <w:rsid w:val="00F8316D"/>
    <w:rsid w:val="00F83296"/>
    <w:rsid w:val="00F83926"/>
    <w:rsid w:val="00F83E3A"/>
    <w:rsid w:val="00F84D02"/>
    <w:rsid w:val="00F84EDB"/>
    <w:rsid w:val="00F86ADD"/>
    <w:rsid w:val="00F86B25"/>
    <w:rsid w:val="00F9025C"/>
    <w:rsid w:val="00F90888"/>
    <w:rsid w:val="00F911F3"/>
    <w:rsid w:val="00F91A7C"/>
    <w:rsid w:val="00F91A99"/>
    <w:rsid w:val="00F92047"/>
    <w:rsid w:val="00F93303"/>
    <w:rsid w:val="00F94BF9"/>
    <w:rsid w:val="00F94DA6"/>
    <w:rsid w:val="00F94DD0"/>
    <w:rsid w:val="00F963AC"/>
    <w:rsid w:val="00F96484"/>
    <w:rsid w:val="00F97238"/>
    <w:rsid w:val="00F97567"/>
    <w:rsid w:val="00F97703"/>
    <w:rsid w:val="00FA0A79"/>
    <w:rsid w:val="00FA2F6C"/>
    <w:rsid w:val="00FA3890"/>
    <w:rsid w:val="00FA4474"/>
    <w:rsid w:val="00FA48AE"/>
    <w:rsid w:val="00FA4DE0"/>
    <w:rsid w:val="00FA4DEC"/>
    <w:rsid w:val="00FA500E"/>
    <w:rsid w:val="00FA54F4"/>
    <w:rsid w:val="00FA60AE"/>
    <w:rsid w:val="00FA7673"/>
    <w:rsid w:val="00FB0B2C"/>
    <w:rsid w:val="00FB16BF"/>
    <w:rsid w:val="00FB1A47"/>
    <w:rsid w:val="00FB2151"/>
    <w:rsid w:val="00FB21BE"/>
    <w:rsid w:val="00FB3409"/>
    <w:rsid w:val="00FB34B1"/>
    <w:rsid w:val="00FB3C58"/>
    <w:rsid w:val="00FB4B11"/>
    <w:rsid w:val="00FB575A"/>
    <w:rsid w:val="00FB5E7D"/>
    <w:rsid w:val="00FB7070"/>
    <w:rsid w:val="00FC1022"/>
    <w:rsid w:val="00FC1FA4"/>
    <w:rsid w:val="00FC291C"/>
    <w:rsid w:val="00FC303B"/>
    <w:rsid w:val="00FC3811"/>
    <w:rsid w:val="00FC3986"/>
    <w:rsid w:val="00FC4883"/>
    <w:rsid w:val="00FC48D7"/>
    <w:rsid w:val="00FC4AE8"/>
    <w:rsid w:val="00FC4B4D"/>
    <w:rsid w:val="00FC4EC7"/>
    <w:rsid w:val="00FC5360"/>
    <w:rsid w:val="00FC622E"/>
    <w:rsid w:val="00FC6DC4"/>
    <w:rsid w:val="00FC6E5F"/>
    <w:rsid w:val="00FC6FDF"/>
    <w:rsid w:val="00FC71BF"/>
    <w:rsid w:val="00FC77E4"/>
    <w:rsid w:val="00FD0009"/>
    <w:rsid w:val="00FD0F6E"/>
    <w:rsid w:val="00FD1319"/>
    <w:rsid w:val="00FD26AD"/>
    <w:rsid w:val="00FD331A"/>
    <w:rsid w:val="00FD349F"/>
    <w:rsid w:val="00FD4005"/>
    <w:rsid w:val="00FD5211"/>
    <w:rsid w:val="00FD528C"/>
    <w:rsid w:val="00FD62AB"/>
    <w:rsid w:val="00FD643D"/>
    <w:rsid w:val="00FD66CC"/>
    <w:rsid w:val="00FD6B0B"/>
    <w:rsid w:val="00FD71E8"/>
    <w:rsid w:val="00FD742E"/>
    <w:rsid w:val="00FD7A4A"/>
    <w:rsid w:val="00FD7DE9"/>
    <w:rsid w:val="00FE067A"/>
    <w:rsid w:val="00FE09CD"/>
    <w:rsid w:val="00FE1A75"/>
    <w:rsid w:val="00FE1B8E"/>
    <w:rsid w:val="00FE1F33"/>
    <w:rsid w:val="00FE2D61"/>
    <w:rsid w:val="00FE3607"/>
    <w:rsid w:val="00FE38B9"/>
    <w:rsid w:val="00FE3DC9"/>
    <w:rsid w:val="00FE47DB"/>
    <w:rsid w:val="00FE584F"/>
    <w:rsid w:val="00FE5FAD"/>
    <w:rsid w:val="00FE6B67"/>
    <w:rsid w:val="00FE744D"/>
    <w:rsid w:val="00FE7FCF"/>
    <w:rsid w:val="00FF1587"/>
    <w:rsid w:val="00FF2B45"/>
    <w:rsid w:val="00FF3907"/>
    <w:rsid w:val="00FF4521"/>
    <w:rsid w:val="00FF52C2"/>
    <w:rsid w:val="00FF5520"/>
    <w:rsid w:val="00FF5A7D"/>
    <w:rsid w:val="00FF68C9"/>
    <w:rsid w:val="00FF6D0E"/>
    <w:rsid w:val="00FF6D2C"/>
    <w:rsid w:val="00FF724E"/>
    <w:rsid w:val="017BEA64"/>
    <w:rsid w:val="0282F59C"/>
    <w:rsid w:val="0473DEBB"/>
    <w:rsid w:val="047BB659"/>
    <w:rsid w:val="05FEB331"/>
    <w:rsid w:val="0625CD34"/>
    <w:rsid w:val="075666BF"/>
    <w:rsid w:val="07D2038B"/>
    <w:rsid w:val="08D3C2CB"/>
    <w:rsid w:val="0A8E0781"/>
    <w:rsid w:val="0AEE791A"/>
    <w:rsid w:val="0BFE5AA4"/>
    <w:rsid w:val="0C3DD361"/>
    <w:rsid w:val="0E14DCDE"/>
    <w:rsid w:val="0E363156"/>
    <w:rsid w:val="10311C27"/>
    <w:rsid w:val="11449241"/>
    <w:rsid w:val="11CCEC88"/>
    <w:rsid w:val="12419947"/>
    <w:rsid w:val="12517D91"/>
    <w:rsid w:val="12A469C5"/>
    <w:rsid w:val="1637D3CC"/>
    <w:rsid w:val="18214042"/>
    <w:rsid w:val="185FAD6C"/>
    <w:rsid w:val="19104870"/>
    <w:rsid w:val="1A860D72"/>
    <w:rsid w:val="1C969136"/>
    <w:rsid w:val="1E398972"/>
    <w:rsid w:val="1F32036F"/>
    <w:rsid w:val="20A26622"/>
    <w:rsid w:val="20B2A89D"/>
    <w:rsid w:val="2154A64F"/>
    <w:rsid w:val="21CBE40C"/>
    <w:rsid w:val="273E3AEF"/>
    <w:rsid w:val="27B44870"/>
    <w:rsid w:val="27BE1561"/>
    <w:rsid w:val="285BD3E1"/>
    <w:rsid w:val="2877E2D6"/>
    <w:rsid w:val="288B838B"/>
    <w:rsid w:val="28BA076F"/>
    <w:rsid w:val="2EB4C9F2"/>
    <w:rsid w:val="305DDF9E"/>
    <w:rsid w:val="31F40758"/>
    <w:rsid w:val="331497BC"/>
    <w:rsid w:val="348CC87C"/>
    <w:rsid w:val="355CE1D4"/>
    <w:rsid w:val="36819D5D"/>
    <w:rsid w:val="37CB5F45"/>
    <w:rsid w:val="38990A8A"/>
    <w:rsid w:val="397AAB9F"/>
    <w:rsid w:val="3B10D359"/>
    <w:rsid w:val="3B3B1495"/>
    <w:rsid w:val="3B42CCF2"/>
    <w:rsid w:val="3B6B0778"/>
    <w:rsid w:val="3C608A13"/>
    <w:rsid w:val="3D4ECB5C"/>
    <w:rsid w:val="3F0AD3E5"/>
    <w:rsid w:val="3F532E77"/>
    <w:rsid w:val="4334B67A"/>
    <w:rsid w:val="441E7E79"/>
    <w:rsid w:val="443A7E8D"/>
    <w:rsid w:val="45716A49"/>
    <w:rsid w:val="46064908"/>
    <w:rsid w:val="47D04838"/>
    <w:rsid w:val="4808279D"/>
    <w:rsid w:val="4CA3B95B"/>
    <w:rsid w:val="4CB63DB1"/>
    <w:rsid w:val="4DFB527E"/>
    <w:rsid w:val="52A2CCD6"/>
    <w:rsid w:val="5312FADF"/>
    <w:rsid w:val="5434C2FC"/>
    <w:rsid w:val="54EE982B"/>
    <w:rsid w:val="55525BEE"/>
    <w:rsid w:val="591D382F"/>
    <w:rsid w:val="59D44ADC"/>
    <w:rsid w:val="5B756D7A"/>
    <w:rsid w:val="5C201631"/>
    <w:rsid w:val="5D1C5194"/>
    <w:rsid w:val="5FF84B46"/>
    <w:rsid w:val="6038C723"/>
    <w:rsid w:val="61E4AEFE"/>
    <w:rsid w:val="6281113B"/>
    <w:rsid w:val="62C0D2E5"/>
    <w:rsid w:val="6366E7C3"/>
    <w:rsid w:val="6487E158"/>
    <w:rsid w:val="64CCF3A7"/>
    <w:rsid w:val="66BA4B30"/>
    <w:rsid w:val="6713E18D"/>
    <w:rsid w:val="68981D28"/>
    <w:rsid w:val="6AE383D6"/>
    <w:rsid w:val="6AE690C8"/>
    <w:rsid w:val="6C1A3436"/>
    <w:rsid w:val="6F3EC4DE"/>
    <w:rsid w:val="6F8638D1"/>
    <w:rsid w:val="7056D873"/>
    <w:rsid w:val="707203A6"/>
    <w:rsid w:val="738E7935"/>
    <w:rsid w:val="74609FF3"/>
    <w:rsid w:val="74DB5C20"/>
    <w:rsid w:val="76C619F7"/>
    <w:rsid w:val="77A8DE81"/>
    <w:rsid w:val="7861EA58"/>
    <w:rsid w:val="7AD5C66D"/>
    <w:rsid w:val="7B654BD3"/>
    <w:rsid w:val="7B998B1A"/>
    <w:rsid w:val="7BEDCF3A"/>
    <w:rsid w:val="7C688517"/>
    <w:rsid w:val="7E01F512"/>
    <w:rsid w:val="7E5722A7"/>
    <w:rsid w:val="7F4B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12EAE6"/>
  <w15:chartTrackingRefBased/>
  <w15:docId w15:val="{51DC63CB-0A44-4338-8B3E-6B41F5AC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05911"/>
    <w:pPr>
      <w:overflowPunct w:val="0"/>
      <w:autoSpaceDE w:val="0"/>
      <w:autoSpaceDN w:val="0"/>
      <w:adjustRightInd w:val="0"/>
      <w:spacing w:line="320" w:lineRule="exact"/>
      <w:jc w:val="both"/>
      <w:textAlignment w:val="baseline"/>
    </w:pPr>
    <w:rPr>
      <w:rFonts w:ascii="Helvetica" w:hAnsi="Helvetica"/>
      <w:sz w:val="24"/>
    </w:rPr>
  </w:style>
  <w:style w:type="paragraph" w:styleId="berschrift1">
    <w:name w:val="heading 1"/>
    <w:basedOn w:val="Standard"/>
    <w:next w:val="Standard"/>
    <w:qFormat/>
    <w:pPr>
      <w:spacing w:before="240" w:after="240" w:line="264" w:lineRule="auto"/>
      <w:jc w:val="left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pPr>
      <w:tabs>
        <w:tab w:val="left" w:pos="709"/>
      </w:tabs>
      <w:spacing w:before="480" w:after="240" w:line="360" w:lineRule="exact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tabs>
        <w:tab w:val="left" w:pos="709"/>
      </w:tabs>
      <w:spacing w:before="240" w:after="120"/>
      <w:jc w:val="left"/>
      <w:outlineLvl w:val="2"/>
    </w:pPr>
    <w:rPr>
      <w:rFonts w:cs="Arial"/>
      <w:bCs/>
      <w:i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AufzhlungAnstrich">
    <w:name w:val="AufzählungAnstrich"/>
    <w:basedOn w:val="Standard"/>
    <w:next w:val="Standard"/>
    <w:pPr>
      <w:ind w:left="425" w:hanging="425"/>
    </w:pPr>
  </w:style>
  <w:style w:type="paragraph" w:customStyle="1" w:styleId="Verfasser">
    <w:name w:val="Verfasser"/>
    <w:basedOn w:val="Standard"/>
    <w:next w:val="Standard"/>
    <w:pPr>
      <w:spacing w:after="240" w:line="240" w:lineRule="auto"/>
      <w:jc w:val="left"/>
    </w:pPr>
    <w:rPr>
      <w:smallCaps/>
      <w:sz w:val="32"/>
    </w:rPr>
  </w:style>
  <w:style w:type="paragraph" w:customStyle="1" w:styleId="Literatur">
    <w:name w:val="Literatur"/>
    <w:basedOn w:val="Standard"/>
    <w:pPr>
      <w:spacing w:line="240" w:lineRule="exact"/>
      <w:ind w:left="709" w:hanging="709"/>
    </w:pPr>
    <w:rPr>
      <w:sz w:val="22"/>
    </w:rPr>
  </w:style>
  <w:style w:type="paragraph" w:customStyle="1" w:styleId="AufzhlungNummern">
    <w:name w:val="AufzählungNummern"/>
    <w:basedOn w:val="AufzhlungAnstrich"/>
    <w:next w:val="Standard"/>
  </w:style>
  <w:style w:type="paragraph" w:customStyle="1" w:styleId="Funote">
    <w:name w:val="Fußnote"/>
    <w:basedOn w:val="Standard"/>
    <w:next w:val="Standard"/>
    <w:pPr>
      <w:spacing w:line="240" w:lineRule="exact"/>
      <w:ind w:left="425" w:hanging="425"/>
    </w:pPr>
    <w:rPr>
      <w:sz w:val="20"/>
    </w:rPr>
  </w:style>
  <w:style w:type="paragraph" w:styleId="Zitat">
    <w:name w:val="Quote"/>
    <w:basedOn w:val="Standard"/>
    <w:next w:val="Standard"/>
    <w:qFormat/>
    <w:pPr>
      <w:spacing w:before="120" w:after="240" w:line="240" w:lineRule="exact"/>
      <w:ind w:left="567" w:right="567"/>
    </w:pPr>
    <w:rPr>
      <w:sz w:val="20"/>
    </w:rPr>
  </w:style>
  <w:style w:type="paragraph" w:customStyle="1" w:styleId="AufzhlungStern">
    <w:name w:val="AufzählungStern"/>
    <w:basedOn w:val="AufzhlungAnstrich"/>
    <w:pPr>
      <w:ind w:left="567" w:hanging="283"/>
    </w:pPr>
  </w:style>
  <w:style w:type="paragraph" w:customStyle="1" w:styleId="Tabberschrift">
    <w:name w:val="Tab.Überschrift"/>
    <w:basedOn w:val="Standard"/>
    <w:pPr>
      <w:tabs>
        <w:tab w:val="left" w:pos="709"/>
      </w:tabs>
      <w:spacing w:before="240" w:after="120" w:line="240" w:lineRule="exact"/>
      <w:ind w:left="709" w:hanging="709"/>
    </w:pPr>
    <w:rPr>
      <w:i/>
      <w:sz w:val="20"/>
    </w:rPr>
  </w:style>
  <w:style w:type="paragraph" w:customStyle="1" w:styleId="AbbUnterschrift">
    <w:name w:val="Abb.Unterschrift"/>
    <w:basedOn w:val="Standard"/>
    <w:rsid w:val="00716CAB"/>
    <w:pPr>
      <w:tabs>
        <w:tab w:val="left" w:pos="709"/>
      </w:tabs>
      <w:spacing w:before="120" w:after="240" w:line="240" w:lineRule="exact"/>
      <w:ind w:left="709" w:hanging="709"/>
    </w:pPr>
    <w:rPr>
      <w:sz w:val="20"/>
    </w:rPr>
  </w:style>
  <w:style w:type="paragraph" w:styleId="Fuzeile">
    <w:name w:val="footer"/>
    <w:basedOn w:val="Standard"/>
    <w:link w:val="FuzeileZchn"/>
    <w:uiPriority w:val="99"/>
    <w:pPr>
      <w:tabs>
        <w:tab w:val="right" w:pos="9639"/>
      </w:tabs>
    </w:pPr>
  </w:style>
  <w:style w:type="character" w:styleId="Funotenzeichen">
    <w:name w:val="footnote reference"/>
    <w:basedOn w:val="Absatz-Standardschriftart"/>
    <w:semiHidden/>
    <w:rPr>
      <w:rFonts w:ascii="Helvetica" w:hAnsi="Helvetica"/>
      <w:spacing w:val="0"/>
      <w:kern w:val="0"/>
      <w:position w:val="4"/>
      <w:sz w:val="20"/>
      <w:vertAlign w:val="baseline"/>
    </w:rPr>
  </w:style>
  <w:style w:type="character" w:customStyle="1" w:styleId="Indizes">
    <w:name w:val="Indizes"/>
    <w:basedOn w:val="Funotenzeichen"/>
    <w:rPr>
      <w:rFonts w:ascii="Helvetica" w:hAnsi="Helvetica"/>
      <w:spacing w:val="0"/>
      <w:kern w:val="0"/>
      <w:position w:val="-4"/>
      <w:sz w:val="20"/>
      <w:vertAlign w:val="baseline"/>
    </w:r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240" w:lineRule="auto"/>
      <w:ind w:left="57" w:right="57"/>
      <w:jc w:val="center"/>
    </w:pPr>
  </w:style>
  <w:style w:type="paragraph" w:styleId="Titel">
    <w:name w:val="Title"/>
    <w:basedOn w:val="Standard"/>
    <w:next w:val="Standard"/>
    <w:link w:val="TitelZchn"/>
    <w:uiPriority w:val="10"/>
    <w:qFormat/>
    <w:rsid w:val="002A0F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0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2A0F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0FB9"/>
    <w:rPr>
      <w:color w:val="605E5C"/>
      <w:shd w:val="clear" w:color="auto" w:fill="E1DFDD"/>
    </w:rPr>
  </w:style>
  <w:style w:type="character" w:customStyle="1" w:styleId="FuzeileZchn">
    <w:name w:val="Fußzeile Zchn"/>
    <w:basedOn w:val="Absatz-Standardschriftart"/>
    <w:link w:val="Fuzeile"/>
    <w:uiPriority w:val="99"/>
    <w:rsid w:val="002A0FB9"/>
    <w:rPr>
      <w:rFonts w:ascii="Helvetica" w:hAnsi="Helvetica"/>
      <w:sz w:val="26"/>
    </w:rPr>
  </w:style>
  <w:style w:type="paragraph" w:styleId="Listenabsatz">
    <w:name w:val="List Paragraph"/>
    <w:basedOn w:val="Standard"/>
    <w:uiPriority w:val="34"/>
    <w:qFormat/>
    <w:rsid w:val="00F22F74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D07D43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7E1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7E15"/>
    <w:rPr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47E1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47E15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47E15"/>
    <w:rPr>
      <w:rFonts w:ascii="Helvetica" w:hAnsi="Helvetic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47E1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47E15"/>
    <w:rPr>
      <w:rFonts w:ascii="Helvetica" w:hAnsi="Helvetica"/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5718"/>
    <w:pPr>
      <w:spacing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5718"/>
    <w:rPr>
      <w:rFonts w:ascii="Helvetica" w:hAnsi="Helvetic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F136C"/>
    <w:pPr>
      <w:keepNext/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3E2C4D"/>
    <w:pPr>
      <w:spacing w:after="100"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6B109D"/>
    <w:pPr>
      <w:tabs>
        <w:tab w:val="right" w:pos="8494"/>
      </w:tabs>
      <w:spacing w:after="100"/>
      <w:ind w:left="260"/>
    </w:pPr>
  </w:style>
  <w:style w:type="paragraph" w:styleId="Verzeichnis3">
    <w:name w:val="toc 3"/>
    <w:basedOn w:val="Standard"/>
    <w:next w:val="Standard"/>
    <w:autoRedefine/>
    <w:uiPriority w:val="39"/>
    <w:unhideWhenUsed/>
    <w:rsid w:val="002F136C"/>
    <w:pPr>
      <w:spacing w:after="100"/>
      <w:ind w:left="520"/>
    </w:pPr>
  </w:style>
  <w:style w:type="paragraph" w:styleId="Beschriftung">
    <w:name w:val="caption"/>
    <w:basedOn w:val="Standard"/>
    <w:next w:val="Standard"/>
    <w:uiPriority w:val="35"/>
    <w:unhideWhenUsed/>
    <w:qFormat/>
    <w:rsid w:val="006B10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6B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en\AppData\Local\Temp\dvs-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90683835A9042AD528AEA05E52D5B" ma:contentTypeVersion="8" ma:contentTypeDescription="Ein neues Dokument erstellen." ma:contentTypeScope="" ma:versionID="312e518667ef2fa4bc56e6c6893b80d5">
  <xsd:schema xmlns:xsd="http://www.w3.org/2001/XMLSchema" xmlns:xs="http://www.w3.org/2001/XMLSchema" xmlns:p="http://schemas.microsoft.com/office/2006/metadata/properties" xmlns:ns3="74d2128a-3b6b-440a-aeb4-48ff176f1f6e" targetNamespace="http://schemas.microsoft.com/office/2006/metadata/properties" ma:root="true" ma:fieldsID="4f589018461ff169b4e8ad315717b698" ns3:_="">
    <xsd:import namespace="74d2128a-3b6b-440a-aeb4-48ff176f1f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2128a-3b6b-440a-aeb4-48ff176f1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0185CB-230F-4F57-AC10-D4A86BCB39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8DA963-8A38-4D8C-A6E8-CFED0A9A2D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8CA16A-F314-42E8-9987-C5592F539F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9A6C4D-0D19-439C-8D7A-96D506415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d2128a-3b6b-440a-aeb4-48ff176f1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C:\Users\steffen\AppData\Local\Temp\dvs-1.dot</Template>
  <TotalTime>0</TotalTime>
  <Pages>2</Pages>
  <Words>149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dvs.dot</vt:lpstr>
    </vt:vector>
  </TitlesOfParts>
  <Company>dvs</Company>
  <LinksUpToDate>false</LinksUpToDate>
  <CharactersWithSpaces>1089</CharactersWithSpaces>
  <SharedDoc>false</SharedDoc>
  <HyperlinkBase>www.dvs-sportwissenschaft.de/download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dvs.dot</dc:title>
  <dc:subject>Dokumentvorlage dvs</dc:subject>
  <dc:creator>steffen</dc:creator>
  <cp:keywords/>
  <dc:description/>
  <cp:lastModifiedBy>Sebastian Loder</cp:lastModifiedBy>
  <cp:revision>5</cp:revision>
  <cp:lastPrinted>2020-08-22T16:30:00Z</cp:lastPrinted>
  <dcterms:created xsi:type="dcterms:W3CDTF">2021-12-02T18:12:00Z</dcterms:created>
  <dcterms:modified xsi:type="dcterms:W3CDTF">2022-01-06T10:55:00Z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0x010100FFC90683835A9042AD528AEA05E52D5B</vt:lpwstr>
  </property>
</Properties>
</file>